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6a8fc24c457c4e3e" Type="http://schemas.microsoft.com/office/2007/relationships/ui/extensibility" Target="customUI/customUI14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-2"/>
        <w:tblW w:w="5002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레이아웃 표"/>
      </w:tblPr>
      <w:tblGrid>
        <w:gridCol w:w="7699"/>
        <w:gridCol w:w="7705"/>
      </w:tblGrid>
      <w:tr w:rsidR="002F6E35" w:rsidRPr="0051354C" w14:paraId="39F95C20" w14:textId="77777777" w:rsidTr="00F34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bottom w:val="none" w:sz="0" w:space="0" w:color="auto"/>
            </w:tcBorders>
          </w:tcPr>
          <w:p w14:paraId="10CA5A8E" w14:textId="30B24B0E" w:rsidR="002F6E35" w:rsidRPr="0051354C" w:rsidRDefault="009035F5" w:rsidP="00716D2B">
            <w:pPr>
              <w:pStyle w:val="a5"/>
              <w:rPr>
                <w:rFonts w:ascii="맑은 고딕" w:hAnsi="맑은 고딕"/>
              </w:rPr>
            </w:pPr>
            <w:r w:rsidRPr="00C00034">
              <w:rPr>
                <w:rFonts w:ascii="맑은 고딕" w:hAnsi="맑은 고딕" w:hint="eastAsia"/>
                <w:sz w:val="56"/>
                <w:szCs w:val="72"/>
                <w:lang w:val="ko-KR" w:bidi="ko-KR"/>
              </w:rPr>
              <w:fldChar w:fldCharType="begin"/>
            </w:r>
            <w:r w:rsidRPr="00C00034">
              <w:rPr>
                <w:rFonts w:ascii="맑은 고딕" w:hAnsi="맑은 고딕" w:hint="eastAsia"/>
                <w:sz w:val="56"/>
                <w:szCs w:val="72"/>
                <w:lang w:val="ko-KR" w:bidi="ko-KR"/>
              </w:rPr>
              <w:instrText xml:space="preserve"> DOCVARIABLE  MonthStart \@ MMMM \* MERGEFORMAT </w:instrText>
            </w:r>
            <w:r w:rsidRPr="00C00034">
              <w:rPr>
                <w:rFonts w:ascii="맑은 고딕" w:hAnsi="맑은 고딕" w:hint="eastAsia"/>
                <w:sz w:val="56"/>
                <w:szCs w:val="72"/>
                <w:lang w:val="ko-KR" w:bidi="ko-KR"/>
              </w:rPr>
              <w:fldChar w:fldCharType="separate"/>
            </w:r>
            <w:r w:rsidR="00F3447B" w:rsidRPr="00C00034">
              <w:rPr>
                <w:rFonts w:ascii="맑은 고딕" w:hAnsi="맑은 고딕"/>
                <w:sz w:val="56"/>
                <w:szCs w:val="72"/>
                <w:lang w:val="ko-KR" w:bidi="ko-KR"/>
              </w:rPr>
              <w:t>9월</w:t>
            </w:r>
            <w:r w:rsidRPr="00C00034">
              <w:rPr>
                <w:rFonts w:ascii="맑은 고딕" w:hAnsi="맑은 고딕" w:hint="eastAsia"/>
                <w:sz w:val="56"/>
                <w:szCs w:val="72"/>
                <w:lang w:val="ko-KR" w:bidi="ko-KR"/>
              </w:rPr>
              <w:fldChar w:fldCharType="end"/>
            </w:r>
          </w:p>
        </w:tc>
        <w:tc>
          <w:tcPr>
            <w:tcW w:w="2501" w:type="pct"/>
            <w:tcBorders>
              <w:bottom w:val="none" w:sz="0" w:space="0" w:color="auto"/>
            </w:tcBorders>
          </w:tcPr>
          <w:p w14:paraId="3E00A652" w14:textId="77777777" w:rsidR="002F6E35" w:rsidRPr="0051354C" w:rsidRDefault="002F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/>
              </w:rPr>
            </w:pPr>
          </w:p>
        </w:tc>
      </w:tr>
    </w:tbl>
    <w:tbl>
      <w:tblPr>
        <w:tblStyle w:val="aa"/>
        <w:tblW w:w="5000" w:type="pct"/>
        <w:tblLayout w:type="fixed"/>
        <w:tblLook w:val="0420" w:firstRow="1" w:lastRow="0" w:firstColumn="0" w:lastColumn="0" w:noHBand="0" w:noVBand="1"/>
        <w:tblCaption w:val="레이아웃 표"/>
      </w:tblPr>
      <w:tblGrid>
        <w:gridCol w:w="2197"/>
        <w:gridCol w:w="2197"/>
        <w:gridCol w:w="2198"/>
        <w:gridCol w:w="2199"/>
        <w:gridCol w:w="2199"/>
        <w:gridCol w:w="2199"/>
        <w:gridCol w:w="2199"/>
      </w:tblGrid>
      <w:tr w:rsidR="002F6E35" w:rsidRPr="0051354C" w14:paraId="3D24A02F" w14:textId="77777777" w:rsidTr="00E21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08645F79" w14:textId="0C39ABCB" w:rsidR="002F6E35" w:rsidRPr="00B805C3" w:rsidRDefault="00E21DC6">
            <w:pPr>
              <w:pStyle w:val="a9"/>
              <w:rPr>
                <w:rFonts w:ascii="맑은 고딕" w:hAnsi="맑은 고딕"/>
                <w:b/>
                <w:bCs/>
                <w:color w:val="FFFFFF" w:themeColor="background1"/>
              </w:rPr>
            </w:pPr>
            <w:r>
              <w:rPr>
                <w:rFonts w:ascii="맑은 고딕" w:hAnsi="맑은 고딕" w:hint="eastAsia"/>
                <w:b/>
                <w:bCs/>
                <w:color w:val="FFFFFF" w:themeColor="background1"/>
              </w:rPr>
              <w:t>월요일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0DAF5AE9" w14:textId="06CA0D8B" w:rsidR="002F6E35" w:rsidRPr="00B805C3" w:rsidRDefault="00E21DC6">
            <w:pPr>
              <w:pStyle w:val="a9"/>
              <w:rPr>
                <w:rFonts w:ascii="맑은 고딕" w:hAnsi="맑은 고딕"/>
                <w:b/>
                <w:bCs/>
                <w:color w:val="FFFFFF" w:themeColor="background1"/>
              </w:rPr>
            </w:pPr>
            <w:r>
              <w:rPr>
                <w:rFonts w:ascii="맑은 고딕" w:hAnsi="맑은 고딕" w:hint="eastAsia"/>
                <w:b/>
                <w:bCs/>
                <w:color w:val="FFFFFF" w:themeColor="background1"/>
              </w:rPr>
              <w:t>화요일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1B3F47BB" w14:textId="527A9908" w:rsidR="002F6E35" w:rsidRPr="00B805C3" w:rsidRDefault="00E21DC6">
            <w:pPr>
              <w:pStyle w:val="a9"/>
              <w:rPr>
                <w:rFonts w:ascii="맑은 고딕" w:hAnsi="맑은 고딕"/>
                <w:b/>
                <w:bCs/>
                <w:color w:val="FFFFFF" w:themeColor="background1"/>
              </w:rPr>
            </w:pPr>
            <w:r>
              <w:rPr>
                <w:rFonts w:ascii="맑은 고딕" w:hAnsi="맑은 고딕" w:hint="eastAsia"/>
                <w:b/>
                <w:bCs/>
                <w:color w:val="FFFFFF" w:themeColor="background1"/>
              </w:rPr>
              <w:t>수요일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65AF956B" w14:textId="024A6AD9" w:rsidR="002F6E35" w:rsidRPr="00B805C3" w:rsidRDefault="00E21DC6">
            <w:pPr>
              <w:pStyle w:val="a9"/>
              <w:rPr>
                <w:rFonts w:ascii="맑은 고딕" w:hAnsi="맑은 고딕"/>
                <w:b/>
                <w:bCs/>
                <w:color w:val="FFFFFF" w:themeColor="background1"/>
              </w:rPr>
            </w:pPr>
            <w:r>
              <w:rPr>
                <w:rFonts w:ascii="맑은 고딕" w:hAnsi="맑은 고딕" w:hint="eastAsia"/>
                <w:b/>
                <w:bCs/>
                <w:color w:val="FFFFFF" w:themeColor="background1"/>
              </w:rPr>
              <w:t>목요일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1C040476" w14:textId="3D3C2D1C" w:rsidR="002F6E35" w:rsidRPr="00B805C3" w:rsidRDefault="00E21DC6">
            <w:pPr>
              <w:pStyle w:val="a9"/>
              <w:rPr>
                <w:rFonts w:ascii="맑은 고딕" w:hAnsi="맑은 고딕"/>
                <w:b/>
                <w:bCs/>
                <w:color w:val="FFFFFF" w:themeColor="background1"/>
              </w:rPr>
            </w:pPr>
            <w:r>
              <w:rPr>
                <w:rFonts w:ascii="맑은 고딕" w:hAnsi="맑은 고딕" w:hint="eastAsia"/>
                <w:b/>
                <w:bCs/>
                <w:color w:val="FFFFFF" w:themeColor="background1"/>
              </w:rPr>
              <w:t>금요일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612BED7E" w14:textId="39CDB481" w:rsidR="002F6E35" w:rsidRPr="00B805C3" w:rsidRDefault="00E21DC6">
            <w:pPr>
              <w:pStyle w:val="a9"/>
              <w:rPr>
                <w:rFonts w:ascii="맑은 고딕" w:hAnsi="맑은 고딕"/>
                <w:b/>
                <w:bCs/>
                <w:color w:val="FFFFFF" w:themeColor="background1"/>
              </w:rPr>
            </w:pPr>
            <w:r>
              <w:rPr>
                <w:rFonts w:ascii="맑은 고딕" w:hAnsi="맑은 고딕" w:hint="eastAsia"/>
                <w:b/>
                <w:bCs/>
                <w:color w:val="FFFFFF" w:themeColor="background1"/>
              </w:rPr>
              <w:t>토요일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6D42F7AD" w14:textId="1B045D8F" w:rsidR="002F6E35" w:rsidRPr="00B805C3" w:rsidRDefault="00E21DC6">
            <w:pPr>
              <w:pStyle w:val="a9"/>
              <w:rPr>
                <w:rFonts w:ascii="맑은 고딕" w:hAnsi="맑은 고딕"/>
                <w:b/>
                <w:bCs/>
                <w:color w:val="FFFFFF" w:themeColor="background1"/>
              </w:rPr>
            </w:pPr>
            <w:r>
              <w:rPr>
                <w:rFonts w:ascii="맑은 고딕" w:hAnsi="맑은 고딕" w:hint="eastAsia"/>
                <w:b/>
                <w:bCs/>
                <w:color w:val="FFFFFF" w:themeColor="background1"/>
              </w:rPr>
              <w:t>일요일</w:t>
            </w:r>
          </w:p>
        </w:tc>
      </w:tr>
      <w:tr w:rsidR="00E21DC6" w:rsidRPr="0051354C" w14:paraId="676D85AC" w14:textId="77777777" w:rsidTr="00E21DC6">
        <w:trPr>
          <w:trHeight w:val="80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4121FA20" w14:textId="2E1C9F4E" w:rsidR="00E21DC6" w:rsidRPr="006875C2" w:rsidRDefault="00E21DC6" w:rsidP="00E21DC6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DocVariable MonthStart \@ dddd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>금요일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 "</w:instrText>
            </w:r>
            <w:r w:rsidRPr="006875C2">
              <w:rPr>
                <w:rFonts w:ascii="맑은 고딕" w:hAnsi="맑은 고딕" w:cs="바탕" w:hint="eastAsia"/>
                <w:b/>
                <w:bCs/>
                <w:color w:val="000000" w:themeColor="text1"/>
              </w:rPr>
              <w:instrText>일요일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>" 1 ""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4F85694D" w14:textId="1B64798A" w:rsidR="00E21DC6" w:rsidRPr="006875C2" w:rsidRDefault="00E21DC6" w:rsidP="00E21DC6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DocVariable MonthStart \@ dddd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>금요일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 "</w:instrText>
            </w:r>
            <w:r w:rsidRPr="006875C2">
              <w:rPr>
                <w:rFonts w:ascii="맑은 고딕" w:hAnsi="맑은 고딕" w:cs="바탕" w:hint="eastAsia"/>
                <w:b/>
                <w:bCs/>
                <w:color w:val="000000" w:themeColor="text1"/>
              </w:rPr>
              <w:instrText>월요일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" 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=A2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0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&lt;&gt; 0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=A2+1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 w:hint="eastAsia"/>
                <w:b/>
                <w:bCs/>
                <w:noProof/>
                <w:color w:val="000000" w:themeColor="text1"/>
                <w:lang w:val="ko-KR" w:bidi="ko-KR"/>
              </w:rPr>
              <w:instrText>2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""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4C259A58" w14:textId="4603BCAD" w:rsidR="00E21DC6" w:rsidRPr="006875C2" w:rsidRDefault="00E21DC6" w:rsidP="00E21DC6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DocVariable MonthStart \@ dddd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>금요일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 "</w:instrText>
            </w:r>
            <w:r w:rsidRPr="006875C2">
              <w:rPr>
                <w:rFonts w:ascii="맑은 고딕" w:hAnsi="맑은 고딕" w:cs="바탕" w:hint="eastAsia"/>
                <w:b/>
                <w:bCs/>
                <w:color w:val="000000" w:themeColor="text1"/>
              </w:rPr>
              <w:instrText>화요일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" 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=B2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0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&lt;&gt; 0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=B2+1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 w:hint="eastAsia"/>
                <w:b/>
                <w:bCs/>
                <w:noProof/>
                <w:color w:val="000000" w:themeColor="text1"/>
                <w:lang w:val="ko-KR" w:bidi="ko-KR"/>
              </w:rPr>
              <w:instrText>2022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""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599F06F9" w14:textId="1D22B96D" w:rsidR="00E21DC6" w:rsidRPr="006875C2" w:rsidRDefault="00E21DC6" w:rsidP="00E21DC6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DocVariable MonthStart \@ dddd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>금요일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 "</w:instrText>
            </w:r>
            <w:r w:rsidRPr="006875C2">
              <w:rPr>
                <w:rFonts w:ascii="맑은 고딕" w:hAnsi="맑은 고딕" w:cs="바탕" w:hint="eastAsia"/>
                <w:b/>
                <w:bCs/>
                <w:color w:val="000000" w:themeColor="text1"/>
              </w:rPr>
              <w:instrText>수요일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" 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=C2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0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&lt;&gt; 0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=C2+1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 w:hint="eastAsia"/>
                <w:b/>
                <w:bCs/>
                <w:noProof/>
                <w:color w:val="000000" w:themeColor="text1"/>
                <w:lang w:val="ko-KR" w:bidi="ko-KR"/>
              </w:rPr>
              <w:instrText>! C2</w:instrText>
            </w:r>
            <w:r w:rsidRPr="006875C2">
              <w:rPr>
                <w:rFonts w:ascii="맑은 고딕" w:hAnsi="맑은 고딕" w:cs="바탕" w:hint="eastAsia"/>
                <w:b/>
                <w:bCs/>
                <w:noProof/>
                <w:color w:val="000000" w:themeColor="text1"/>
                <w:lang w:val="ko-KR" w:bidi="ko-KR"/>
              </w:rPr>
              <w:instrText>은</w:instrText>
            </w:r>
            <w:r w:rsidRPr="006875C2">
              <w:rPr>
                <w:rFonts w:ascii="맑은 고딕" w:hAnsi="맑은 고딕" w:hint="eastAsia"/>
                <w:b/>
                <w:bCs/>
                <w:noProof/>
                <w:color w:val="000000" w:themeColor="text1"/>
                <w:lang w:val="ko-KR" w:bidi="ko-KR"/>
              </w:rPr>
              <w:instrText>(</w:instrText>
            </w:r>
            <w:r w:rsidRPr="006875C2">
              <w:rPr>
                <w:rFonts w:ascii="맑은 고딕" w:hAnsi="맑은 고딕" w:cs="바탕" w:hint="eastAsia"/>
                <w:b/>
                <w:bCs/>
                <w:noProof/>
                <w:color w:val="000000" w:themeColor="text1"/>
                <w:lang w:val="ko-KR" w:bidi="ko-KR"/>
              </w:rPr>
              <w:instrText>는</w:instrText>
            </w:r>
            <w:r w:rsidRPr="006875C2">
              <w:rPr>
                <w:rFonts w:ascii="맑은 고딕" w:hAnsi="맑은 고딕" w:hint="eastAsia"/>
                <w:b/>
                <w:bCs/>
                <w:noProof/>
                <w:color w:val="000000" w:themeColor="text1"/>
                <w:lang w:val="ko-KR" w:bidi="ko-KR"/>
              </w:rPr>
              <w:instrText xml:space="preserve">) </w:instrText>
            </w:r>
            <w:r w:rsidRPr="006875C2">
              <w:rPr>
                <w:rFonts w:ascii="맑은 고딕" w:hAnsi="맑은 고딕" w:cs="바탕" w:hint="eastAsia"/>
                <w:b/>
                <w:bCs/>
                <w:noProof/>
                <w:color w:val="000000" w:themeColor="text1"/>
                <w:lang w:val="ko-KR" w:bidi="ko-KR"/>
              </w:rPr>
              <w:instrText>표에</w:instrText>
            </w:r>
            <w:r w:rsidRPr="006875C2">
              <w:rPr>
                <w:rFonts w:ascii="맑은 고딕" w:hAnsi="맑은 고딕" w:hint="eastAsia"/>
                <w:b/>
                <w:bCs/>
                <w:noProof/>
                <w:color w:val="000000" w:themeColor="text1"/>
                <w:lang w:val="ko-KR" w:bidi="ko-KR"/>
              </w:rPr>
              <w:instrText xml:space="preserve"> </w:instrText>
            </w:r>
            <w:r w:rsidRPr="006875C2">
              <w:rPr>
                <w:rFonts w:ascii="맑은 고딕" w:hAnsi="맑은 고딕" w:cs="바탕" w:hint="eastAsia"/>
                <w:b/>
                <w:bCs/>
                <w:noProof/>
                <w:color w:val="000000" w:themeColor="text1"/>
                <w:lang w:val="ko-KR" w:bidi="ko-KR"/>
              </w:rPr>
              <w:instrText>없습니다</w:instrText>
            </w:r>
            <w:r w:rsidRPr="006875C2">
              <w:rPr>
                <w:rFonts w:ascii="맑은 고딕" w:hAnsi="맑은 고딕" w:hint="eastAsia"/>
                <w:b/>
                <w:bCs/>
                <w:noProof/>
                <w:color w:val="000000" w:themeColor="text1"/>
                <w:lang w:val="ko-KR" w:bidi="ko-KR"/>
              </w:rPr>
              <w:instrText>.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""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44DB529A" w14:textId="6FFE56D2" w:rsidR="00E21DC6" w:rsidRPr="006875C2" w:rsidRDefault="00E21DC6" w:rsidP="00E21DC6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DocVariable MonthStart \@ dddd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>금요일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 "</w:instrText>
            </w:r>
            <w:r w:rsidRPr="006875C2">
              <w:rPr>
                <w:rFonts w:ascii="맑은 고딕" w:hAnsi="맑은 고딕" w:cs="바탕" w:hint="eastAsia"/>
                <w:b/>
                <w:bCs/>
                <w:color w:val="000000" w:themeColor="text1"/>
              </w:rPr>
              <w:instrText>금요일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" 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=E2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 w:hint="eastAsia"/>
                <w:b/>
                <w:bCs/>
                <w:noProof/>
                <w:color w:val="000000" w:themeColor="text1"/>
                <w:lang w:val="ko-KR" w:bidi="ko-KR"/>
              </w:rPr>
              <w:instrText>1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&lt;&gt; 0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=E2+1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 w:hint="eastAsia"/>
                <w:b/>
                <w:bCs/>
                <w:noProof/>
                <w:color w:val="000000" w:themeColor="text1"/>
                <w:lang w:val="ko-KR" w:bidi="ko-KR"/>
              </w:rPr>
              <w:instrText>2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""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 w:hint="eastAsia"/>
                <w:b/>
                <w:bCs/>
                <w:noProof/>
                <w:color w:val="000000" w:themeColor="text1"/>
                <w:lang w:val="ko-KR" w:bidi="ko-KR"/>
              </w:rPr>
              <w:instrText>2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 w:hint="eastAsia"/>
                <w:b/>
                <w:bCs/>
                <w:noProof/>
                <w:color w:val="000000" w:themeColor="text1"/>
                <w:lang w:val="ko-KR" w:bidi="ko-KR"/>
              </w:rPr>
              <w:t>1</w: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2CFCB71D" w14:textId="0B5596E0" w:rsidR="00E21DC6" w:rsidRPr="006875C2" w:rsidRDefault="00E21DC6" w:rsidP="00E21DC6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DocVariable MonthStart \@ dddd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>금요일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 "</w:instrText>
            </w:r>
            <w:r w:rsidRPr="006875C2">
              <w:rPr>
                <w:rFonts w:ascii="맑은 고딕" w:hAnsi="맑은 고딕" w:cs="바탕" w:hint="eastAsia"/>
                <w:b/>
                <w:bCs/>
                <w:color w:val="000000" w:themeColor="text1"/>
              </w:rPr>
              <w:instrText>토요일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" 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=F2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1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&lt;&gt; 0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=F2+1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2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""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2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t>2</w: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76098CDA" w14:textId="6D89C818" w:rsidR="00E21DC6" w:rsidRPr="006875C2" w:rsidRDefault="00E21DC6" w:rsidP="00E21DC6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 w:hint="eastAsia"/>
                <w:b/>
                <w:bCs/>
                <w:color w:val="000000" w:themeColor="text1"/>
              </w:rPr>
              <w:t>3</w:t>
            </w:r>
          </w:p>
        </w:tc>
      </w:tr>
      <w:tr w:rsidR="00E21DC6" w:rsidRPr="0051354C" w14:paraId="3DCCF5D5" w14:textId="77777777" w:rsidTr="00E21DC6"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1C12680A" w14:textId="229EFA35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092E0E72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46ECD17A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062D19A7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0B3DD777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5E7FA1C2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616D6BC9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</w:tr>
      <w:tr w:rsidR="00E21DC6" w:rsidRPr="0051354C" w14:paraId="64E166B8" w14:textId="77777777" w:rsidTr="00E21DC6"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EFF" w:themeFill="accent3" w:themeFillTint="66"/>
          </w:tcPr>
          <w:p w14:paraId="2B0977E6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EFF" w:themeFill="accent3" w:themeFillTint="66"/>
          </w:tcPr>
          <w:p w14:paraId="2549794A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EFF" w:themeFill="accent3" w:themeFillTint="66"/>
          </w:tcPr>
          <w:p w14:paraId="0EBED158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EFF" w:themeFill="accent3" w:themeFillTint="66"/>
          </w:tcPr>
          <w:p w14:paraId="4971DF0E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EFF" w:themeFill="accent3" w:themeFillTint="66"/>
          </w:tcPr>
          <w:p w14:paraId="3086FDDE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EFF" w:themeFill="accent3" w:themeFillTint="66"/>
          </w:tcPr>
          <w:p w14:paraId="45C60910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EFF" w:themeFill="accent3" w:themeFillTint="66"/>
          </w:tcPr>
          <w:p w14:paraId="5956755D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</w:tr>
      <w:tr w:rsidR="00E21DC6" w:rsidRPr="0051354C" w14:paraId="5E001CA6" w14:textId="77777777" w:rsidTr="00E21DC6"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7F" w:themeFill="accent5" w:themeFillTint="66"/>
          </w:tcPr>
          <w:p w14:paraId="7668625A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7F" w:themeFill="accent5" w:themeFillTint="66"/>
          </w:tcPr>
          <w:p w14:paraId="1D91FBDA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7F" w:themeFill="accent5" w:themeFillTint="66"/>
          </w:tcPr>
          <w:p w14:paraId="04779611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7F" w:themeFill="accent5" w:themeFillTint="66"/>
          </w:tcPr>
          <w:p w14:paraId="7AC4C2AB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7F" w:themeFill="accent5" w:themeFillTint="66"/>
          </w:tcPr>
          <w:p w14:paraId="696D18AC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7F" w:themeFill="accent5" w:themeFillTint="66"/>
          </w:tcPr>
          <w:p w14:paraId="195876BF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7F" w:themeFill="accent5" w:themeFillTint="66"/>
          </w:tcPr>
          <w:p w14:paraId="71D04551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</w:tr>
      <w:tr w:rsidR="00E21DC6" w:rsidRPr="0051354C" w14:paraId="733BEF7C" w14:textId="77777777" w:rsidTr="00E21DC6">
        <w:trPr>
          <w:trHeight w:val="77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12240CA4" w14:textId="54A6EAEA" w:rsidR="00E21DC6" w:rsidRPr="006875C2" w:rsidRDefault="00E21DC6" w:rsidP="00E21DC6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=A4+1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t>4</w: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0C05B018" w14:textId="20510EE0" w:rsidR="00E21DC6" w:rsidRPr="006875C2" w:rsidRDefault="00E21DC6" w:rsidP="00E21DC6">
            <w:pPr>
              <w:pStyle w:val="10"/>
              <w:spacing w:line="240" w:lineRule="auto"/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=B4+1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t>5</w: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51414B41" w14:textId="60B47200" w:rsidR="00E21DC6" w:rsidRPr="006875C2" w:rsidRDefault="00E21DC6" w:rsidP="00E21DC6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=C4+1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t>6</w: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50F0E1D7" w14:textId="058666E9" w:rsidR="00E21DC6" w:rsidRPr="006875C2" w:rsidRDefault="00E21DC6" w:rsidP="00E21DC6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=D4+1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t>7</w: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4414DE28" w14:textId="1026A442" w:rsidR="00E21DC6" w:rsidRPr="006875C2" w:rsidRDefault="00E21DC6" w:rsidP="00E21DC6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=E4+1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t>8</w: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6F9B7155" w14:textId="35782084" w:rsidR="00E21DC6" w:rsidRPr="006875C2" w:rsidRDefault="00E21DC6" w:rsidP="00E21DC6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=F4+1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t>9</w: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3957AAB0" w14:textId="61B0A087" w:rsidR="00E21DC6" w:rsidRPr="006875C2" w:rsidRDefault="00E21DC6" w:rsidP="00E21DC6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 w:hint="eastAsia"/>
                <w:b/>
                <w:bCs/>
                <w:color w:val="000000" w:themeColor="text1"/>
              </w:rPr>
              <w:t>1</w:t>
            </w:r>
            <w:r>
              <w:rPr>
                <w:rFonts w:ascii="맑은 고딕" w:hAnsi="맑은 고딕"/>
                <w:b/>
                <w:bCs/>
                <w:color w:val="000000" w:themeColor="text1"/>
              </w:rPr>
              <w:t>0</w:t>
            </w:r>
          </w:p>
        </w:tc>
      </w:tr>
      <w:tr w:rsidR="00E21DC6" w:rsidRPr="0051354C" w14:paraId="6F189066" w14:textId="77777777" w:rsidTr="00E21DC6"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55C90A56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1C9E75DD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061C52FD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07A87421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647BBCA6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7A012204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1882DB02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</w:tr>
      <w:tr w:rsidR="00E21DC6" w:rsidRPr="0051354C" w14:paraId="72630219" w14:textId="77777777" w:rsidTr="00E21DC6"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EFF" w:themeFill="accent3" w:themeFillTint="66"/>
          </w:tcPr>
          <w:p w14:paraId="1024E138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EFF" w:themeFill="accent3" w:themeFillTint="66"/>
          </w:tcPr>
          <w:p w14:paraId="71E0DC03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EFF" w:themeFill="accent3" w:themeFillTint="66"/>
          </w:tcPr>
          <w:p w14:paraId="5A65418B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EFF" w:themeFill="accent3" w:themeFillTint="66"/>
          </w:tcPr>
          <w:p w14:paraId="79906568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EFF" w:themeFill="accent3" w:themeFillTint="66"/>
          </w:tcPr>
          <w:p w14:paraId="338F46E9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EFF" w:themeFill="accent3" w:themeFillTint="66"/>
          </w:tcPr>
          <w:p w14:paraId="1AA02380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EFF" w:themeFill="accent3" w:themeFillTint="66"/>
          </w:tcPr>
          <w:p w14:paraId="0C7EAA96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</w:tr>
      <w:tr w:rsidR="00E21DC6" w:rsidRPr="0051354C" w14:paraId="09D34809" w14:textId="77777777" w:rsidTr="00E21DC6"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7F" w:themeFill="accent5" w:themeFillTint="66"/>
          </w:tcPr>
          <w:p w14:paraId="5A7D234B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7F" w:themeFill="accent5" w:themeFillTint="66"/>
          </w:tcPr>
          <w:p w14:paraId="0DBFECF5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7F" w:themeFill="accent5" w:themeFillTint="66"/>
          </w:tcPr>
          <w:p w14:paraId="16F23E62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7F" w:themeFill="accent5" w:themeFillTint="66"/>
          </w:tcPr>
          <w:p w14:paraId="66500519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7F" w:themeFill="accent5" w:themeFillTint="66"/>
          </w:tcPr>
          <w:p w14:paraId="26E08592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7F" w:themeFill="accent5" w:themeFillTint="66"/>
          </w:tcPr>
          <w:p w14:paraId="0E7104B0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7F" w:themeFill="accent5" w:themeFillTint="66"/>
          </w:tcPr>
          <w:p w14:paraId="20CD94D4" w14:textId="77777777" w:rsidR="00E21DC6" w:rsidRPr="006875C2" w:rsidRDefault="00E21DC6" w:rsidP="00E21DC6">
            <w:pPr>
              <w:pStyle w:val="10"/>
              <w:spacing w:line="276" w:lineRule="auto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</w:tr>
      <w:tr w:rsidR="00E21DC6" w:rsidRPr="0051354C" w14:paraId="4CD2DC9F" w14:textId="77777777" w:rsidTr="00E21DC6">
        <w:trPr>
          <w:trHeight w:val="79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2303C8BA" w14:textId="6391E246" w:rsidR="00E21DC6" w:rsidRPr="006875C2" w:rsidRDefault="00E21DC6" w:rsidP="00E21DC6">
            <w:pPr>
              <w:pStyle w:val="10"/>
              <w:spacing w:line="240" w:lineRule="auto"/>
              <w:rPr>
                <w:rFonts w:ascii="맑은 고딕" w:hAnsi="맑은 고딕" w:hint="eastAsia"/>
                <w:b/>
                <w:bCs/>
                <w:color w:val="000000" w:themeColor="text1"/>
                <w:szCs w:val="20"/>
                <w:lang w:val="ko-KR" w:bidi="ko-KR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szCs w:val="20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szCs w:val="20"/>
                <w:lang w:val="ko-KR" w:bidi="ko-KR"/>
              </w:rPr>
              <w:instrText xml:space="preserve"> =A6+1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szCs w:val="20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szCs w:val="20"/>
                <w:lang w:val="ko-KR" w:bidi="ko-KR"/>
              </w:rPr>
              <w:t>11</w: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szCs w:val="20"/>
                <w:lang w:val="ko-KR" w:bidi="ko-KR"/>
              </w:rPr>
              <w:fldChar w:fldCharType="end"/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63383B0B" w14:textId="6EA28473" w:rsidR="00E21DC6" w:rsidRPr="006875C2" w:rsidRDefault="00E21DC6" w:rsidP="00E21DC6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  <w:szCs w:val="20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szCs w:val="20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szCs w:val="20"/>
                <w:lang w:val="ko-KR" w:bidi="ko-KR"/>
              </w:rPr>
              <w:instrText xml:space="preserve"> =B6+1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szCs w:val="20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szCs w:val="20"/>
                <w:lang w:val="ko-KR" w:bidi="ko-KR"/>
              </w:rPr>
              <w:t>12</w: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szCs w:val="20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7F3E0D07" w14:textId="6BC014A1" w:rsidR="00E21DC6" w:rsidRPr="006875C2" w:rsidRDefault="00E21DC6" w:rsidP="00E21DC6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  <w:szCs w:val="20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szCs w:val="20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szCs w:val="20"/>
                <w:lang w:val="ko-KR" w:bidi="ko-KR"/>
              </w:rPr>
              <w:instrText xml:space="preserve"> =C6+1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szCs w:val="20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szCs w:val="20"/>
                <w:lang w:val="ko-KR" w:bidi="ko-KR"/>
              </w:rPr>
              <w:t>13</w: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szCs w:val="20"/>
                <w:lang w:val="ko-KR" w:bidi="ko-KR"/>
              </w:rPr>
              <w:fldChar w:fldCharType="end"/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0A86C54D" w14:textId="42E45136" w:rsidR="00E21DC6" w:rsidRPr="006875C2" w:rsidRDefault="00E21DC6" w:rsidP="00E21DC6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  <w:szCs w:val="20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szCs w:val="20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szCs w:val="20"/>
                <w:lang w:val="ko-KR" w:bidi="ko-KR"/>
              </w:rPr>
              <w:instrText xml:space="preserve"> =D6+1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szCs w:val="20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szCs w:val="20"/>
                <w:lang w:val="ko-KR" w:bidi="ko-KR"/>
              </w:rPr>
              <w:t>14</w: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szCs w:val="20"/>
                <w:lang w:val="ko-KR" w:bidi="ko-KR"/>
              </w:rPr>
              <w:fldChar w:fldCharType="end"/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6F4BC2E8" w14:textId="4C0C4DAC" w:rsidR="00E21DC6" w:rsidRPr="006875C2" w:rsidRDefault="00E21DC6" w:rsidP="00E21DC6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  <w:szCs w:val="20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szCs w:val="20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szCs w:val="20"/>
                <w:lang w:val="ko-KR" w:bidi="ko-KR"/>
              </w:rPr>
              <w:instrText xml:space="preserve"> =E6+1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szCs w:val="20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szCs w:val="20"/>
                <w:lang w:val="ko-KR" w:bidi="ko-KR"/>
              </w:rPr>
              <w:t>15</w: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szCs w:val="20"/>
                <w:lang w:val="ko-KR" w:bidi="ko-KR"/>
              </w:rPr>
              <w:fldChar w:fldCharType="end"/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4881375D" w14:textId="0F0C9D26" w:rsidR="00E21DC6" w:rsidRPr="006875C2" w:rsidRDefault="00E21DC6" w:rsidP="00E21DC6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  <w:szCs w:val="20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szCs w:val="20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szCs w:val="20"/>
                <w:lang w:val="ko-KR" w:bidi="ko-KR"/>
              </w:rPr>
              <w:instrText xml:space="preserve"> =F6+1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szCs w:val="20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szCs w:val="20"/>
                <w:lang w:val="ko-KR" w:bidi="ko-KR"/>
              </w:rPr>
              <w:t>16</w: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szCs w:val="20"/>
                <w:lang w:val="ko-KR" w:bidi="ko-KR"/>
              </w:rPr>
              <w:fldChar w:fldCharType="end"/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2035D902" w14:textId="6FDF4E77" w:rsidR="00E21DC6" w:rsidRPr="006875C2" w:rsidRDefault="00E21DC6" w:rsidP="00E21DC6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  <w:szCs w:val="20"/>
              </w:rPr>
            </w:pPr>
            <w:r>
              <w:rPr>
                <w:rFonts w:ascii="맑은 고딕" w:hAnsi="맑은 고딕" w:hint="eastAsia"/>
                <w:b/>
                <w:bCs/>
                <w:color w:val="000000" w:themeColor="text1"/>
                <w:szCs w:val="20"/>
              </w:rPr>
              <w:t>1</w:t>
            </w:r>
            <w:r>
              <w:rPr>
                <w:rFonts w:ascii="맑은 고딕" w:hAnsi="맑은 고딕"/>
                <w:b/>
                <w:bCs/>
                <w:color w:val="000000" w:themeColor="text1"/>
                <w:szCs w:val="20"/>
              </w:rPr>
              <w:t>7</w:t>
            </w:r>
          </w:p>
        </w:tc>
      </w:tr>
      <w:tr w:rsidR="00FB654E" w:rsidRPr="0051354C" w14:paraId="6D4E3DD4" w14:textId="77777777" w:rsidTr="00101E04">
        <w:trPr>
          <w:trHeight w:val="415"/>
        </w:trPr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1DD77272" w14:textId="56FB422A" w:rsidR="00FB654E" w:rsidRPr="006875C2" w:rsidRDefault="00FB654E" w:rsidP="00FB654E">
            <w:pPr>
              <w:pStyle w:val="10"/>
              <w:spacing w:line="276" w:lineRule="auto"/>
              <w:jc w:val="center"/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</w:pPr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기획 및 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3ds </w:t>
            </w:r>
            <w:proofErr w:type="spellStart"/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Max</w:t>
            </w:r>
            <w:proofErr w:type="spellEnd"/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Script</w:t>
            </w:r>
            <w:proofErr w:type="spellEnd"/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공부 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- </w:t>
            </w:r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스크립트에 이용할 </w:t>
            </w:r>
            <w:proofErr w:type="spellStart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ui정렬</w:t>
            </w:r>
            <w:proofErr w:type="spellEnd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및 거리계산 </w:t>
            </w:r>
            <w:proofErr w:type="spellStart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tool</w:t>
            </w:r>
            <w:proofErr w:type="spellEnd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, </w:t>
            </w:r>
            <w:proofErr w:type="spellStart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mesh</w:t>
            </w:r>
            <w:proofErr w:type="spellEnd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tool</w:t>
            </w:r>
            <w:proofErr w:type="spellEnd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제작</w:t>
            </w:r>
          </w:p>
        </w:tc>
      </w:tr>
      <w:tr w:rsidR="00FB654E" w:rsidRPr="0051354C" w14:paraId="7FDA3DD7" w14:textId="77777777" w:rsidTr="00C75EE7">
        <w:trPr>
          <w:trHeight w:val="415"/>
        </w:trPr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EFF" w:themeFill="accent3" w:themeFillTint="66"/>
          </w:tcPr>
          <w:p w14:paraId="1A887416" w14:textId="00BA4135" w:rsidR="00FB654E" w:rsidRPr="006875C2" w:rsidRDefault="00FB654E" w:rsidP="00FB654E">
            <w:pPr>
              <w:pStyle w:val="10"/>
              <w:spacing w:line="276" w:lineRule="auto"/>
              <w:jc w:val="center"/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</w:pPr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모델링 공부 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- </w:t>
            </w:r>
            <w:r w:rsidRPr="00FB654E"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3ds </w:t>
            </w:r>
            <w:proofErr w:type="spellStart"/>
            <w:r w:rsidRPr="00FB654E"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Max</w:t>
            </w:r>
            <w:proofErr w:type="spellEnd"/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, </w:t>
            </w:r>
            <w:proofErr w:type="spellStart"/>
            <w:r w:rsidRPr="00FB654E"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Zbrush</w:t>
            </w:r>
            <w:proofErr w:type="spellEnd"/>
          </w:p>
        </w:tc>
      </w:tr>
      <w:tr w:rsidR="00FB654E" w:rsidRPr="0051354C" w14:paraId="14A1CC9A" w14:textId="77777777" w:rsidTr="001C4AE5">
        <w:trPr>
          <w:trHeight w:val="415"/>
        </w:trPr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7F" w:themeFill="accent5" w:themeFillTint="66"/>
          </w:tcPr>
          <w:p w14:paraId="7B089DFC" w14:textId="0E35FB2B" w:rsidR="00FB654E" w:rsidRPr="006875C2" w:rsidRDefault="00FB654E" w:rsidP="00FB654E">
            <w:pPr>
              <w:pStyle w:val="10"/>
              <w:spacing w:line="276" w:lineRule="auto"/>
              <w:jc w:val="center"/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</w:pPr>
            <w:proofErr w:type="spellStart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언리얼</w:t>
            </w:r>
            <w:proofErr w:type="spellEnd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공부 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- </w:t>
            </w:r>
            <w:proofErr w:type="spellStart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언리얼</w:t>
            </w:r>
            <w:proofErr w:type="spellEnd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조작</w:t>
            </w:r>
          </w:p>
        </w:tc>
      </w:tr>
      <w:tr w:rsidR="00E21DC6" w:rsidRPr="0051354C" w14:paraId="24A4A1E4" w14:textId="77777777" w:rsidTr="00E21DC6">
        <w:trPr>
          <w:trHeight w:val="77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4BB1E4A7" w14:textId="2A57CB72" w:rsidR="00E21DC6" w:rsidRPr="006875C2" w:rsidRDefault="00E21DC6" w:rsidP="00E21DC6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=A8+1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t>18</w: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029DAAFF" w14:textId="05249A7A" w:rsidR="00E21DC6" w:rsidRPr="006875C2" w:rsidRDefault="00E21DC6" w:rsidP="00E21DC6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=B8+1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t>19</w: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75B5AFB5" w14:textId="6846E76D" w:rsidR="00E21DC6" w:rsidRPr="006875C2" w:rsidRDefault="00E21DC6" w:rsidP="00E21DC6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=C8+1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t>20</w: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5622A000" w14:textId="032927C7" w:rsidR="00E21DC6" w:rsidRPr="006875C2" w:rsidRDefault="00E21DC6" w:rsidP="00E21DC6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=D8+1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t>21</w: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09610A7A" w14:textId="5CE7B557" w:rsidR="00E21DC6" w:rsidRPr="006875C2" w:rsidRDefault="00E21DC6" w:rsidP="00E21DC6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=E8+1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t>22</w: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6ADBA211" w14:textId="40249F5A" w:rsidR="00E21DC6" w:rsidRPr="006875C2" w:rsidRDefault="00E21DC6" w:rsidP="00E21DC6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=F8+1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t>23</w: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06E5456A" w14:textId="63CE2C1D" w:rsidR="00E21DC6" w:rsidRPr="006875C2" w:rsidRDefault="00E21DC6" w:rsidP="00E21DC6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 w:hint="eastAsia"/>
                <w:b/>
                <w:bCs/>
                <w:color w:val="000000" w:themeColor="text1"/>
              </w:rPr>
              <w:t>2</w:t>
            </w:r>
            <w:r>
              <w:rPr>
                <w:rFonts w:ascii="맑은 고딕" w:hAnsi="맑은 고딕"/>
                <w:b/>
                <w:bCs/>
                <w:color w:val="000000" w:themeColor="text1"/>
              </w:rPr>
              <w:t>4</w:t>
            </w:r>
          </w:p>
        </w:tc>
      </w:tr>
      <w:tr w:rsidR="00FB654E" w:rsidRPr="0051354C" w14:paraId="667E3AC6" w14:textId="77777777" w:rsidTr="00604E0F"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3EE807C1" w14:textId="5408CF1B" w:rsidR="00FB654E" w:rsidRPr="006875C2" w:rsidRDefault="00FB654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기획 및 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3ds </w:t>
            </w:r>
            <w:proofErr w:type="spellStart"/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Max</w:t>
            </w:r>
            <w:proofErr w:type="spellEnd"/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Script</w:t>
            </w:r>
            <w:proofErr w:type="spellEnd"/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공부 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-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uv</w:t>
            </w:r>
            <w:proofErr w:type="gramStart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컨트롤,피벗</w:t>
            </w:r>
            <w:proofErr w:type="spellEnd"/>
            <w:proofErr w:type="gramEnd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컨트롤, </w:t>
            </w:r>
            <w:proofErr w:type="spellStart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버텍스</w:t>
            </w:r>
            <w:proofErr w:type="spellEnd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컨트롤 </w:t>
            </w:r>
            <w:proofErr w:type="spellStart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tool</w:t>
            </w:r>
            <w:proofErr w:type="spellEnd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제작</w:t>
            </w:r>
          </w:p>
        </w:tc>
      </w:tr>
      <w:tr w:rsidR="00FB654E" w:rsidRPr="0051354C" w14:paraId="0DADED78" w14:textId="77777777" w:rsidTr="00DC077B"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EFF" w:themeFill="accent3" w:themeFillTint="66"/>
          </w:tcPr>
          <w:p w14:paraId="537013A1" w14:textId="07F82E38" w:rsidR="00FB654E" w:rsidRPr="006875C2" w:rsidRDefault="00FB654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모델링 공부 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-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서브스턴스</w:t>
            </w:r>
            <w:proofErr w:type="spellEnd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proofErr w:type="gramStart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페인터</w:t>
            </w:r>
            <w:proofErr w:type="spellEnd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,  </w:t>
            </w:r>
            <w:proofErr w:type="spellStart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마모셋</w:t>
            </w:r>
            <w:proofErr w:type="spellEnd"/>
            <w:proofErr w:type="gramEnd"/>
          </w:p>
        </w:tc>
      </w:tr>
      <w:tr w:rsidR="00FB654E" w:rsidRPr="0051354C" w14:paraId="2A754C64" w14:textId="77777777" w:rsidTr="00EC775E"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7F" w:themeFill="accent5" w:themeFillTint="66"/>
          </w:tcPr>
          <w:p w14:paraId="2A701F80" w14:textId="77B4BF9B" w:rsidR="00FB654E" w:rsidRPr="006875C2" w:rsidRDefault="00FB654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  <w:proofErr w:type="spellStart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언리얼</w:t>
            </w:r>
            <w:proofErr w:type="spellEnd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공부 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-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퀵셀</w:t>
            </w:r>
            <w:proofErr w:type="spellEnd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및 </w:t>
            </w:r>
            <w:proofErr w:type="spellStart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머터리얼</w:t>
            </w:r>
            <w:proofErr w:type="spellEnd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활용</w:t>
            </w:r>
          </w:p>
        </w:tc>
      </w:tr>
      <w:tr w:rsidR="00E21DC6" w:rsidRPr="0051354C" w14:paraId="0AE1F3CB" w14:textId="77777777" w:rsidTr="00E21DC6">
        <w:trPr>
          <w:trHeight w:val="77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43619749" w14:textId="608F3FBC" w:rsidR="00E21DC6" w:rsidRPr="006875C2" w:rsidRDefault="00E21DC6" w:rsidP="00E21DC6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=A10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24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 0,""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=A10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24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 &lt;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DocVariable MonthEnd \@ d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instrText>30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=A10+1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25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""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25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t>25</w: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11F5A80F" w14:textId="728D0528" w:rsidR="00E21DC6" w:rsidRPr="006875C2" w:rsidRDefault="00E21DC6" w:rsidP="00E21DC6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=B10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25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 0,""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=B10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25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 &lt;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DocVariable MonthEnd \@ d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instrText>30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=B10+1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26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""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26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t>26</w: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183D0771" w14:textId="270BC505" w:rsidR="00E21DC6" w:rsidRPr="006875C2" w:rsidRDefault="00E21DC6" w:rsidP="00E21DC6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=C10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26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 0,""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=C10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26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 &lt;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DocVariable MonthEnd \@ d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instrText>30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=C10+1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27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""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27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t>27</w: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7853322B" w14:textId="09922377" w:rsidR="00E21DC6" w:rsidRPr="006875C2" w:rsidRDefault="00E21DC6" w:rsidP="00E21DC6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=D10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27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 0,""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=D10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27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 &lt;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DocVariable MonthEnd \@ d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instrText>30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=D10+1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28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""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28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t>28</w: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2AB89DB3" w14:textId="46674D1E" w:rsidR="00E21DC6" w:rsidRPr="006875C2" w:rsidRDefault="00E21DC6" w:rsidP="00E21DC6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=E10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28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 0,""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=E10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28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 &lt;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DocVariable MonthEnd \@ d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instrText>30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=E10+1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29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""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29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t>29</w: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07869C18" w14:textId="04065D48" w:rsidR="00E21DC6" w:rsidRPr="006875C2" w:rsidRDefault="00E21DC6" w:rsidP="00E21DC6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=F10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29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 0,""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=F10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29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 &lt;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DocVariable MonthEnd \@ d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instrText>30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=F10+1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30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""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30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t>30</w: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521F03CF" w14:textId="3F41BAD4" w:rsidR="00E21DC6" w:rsidRPr="006875C2" w:rsidRDefault="00E21DC6" w:rsidP="00E21DC6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</w:rPr>
              <w:t>10/</w:t>
            </w:r>
            <w:r>
              <w:rPr>
                <w:rFonts w:ascii="맑은 고딕" w:hAnsi="맑은 고딕" w:hint="eastAsia"/>
                <w:b/>
                <w:bCs/>
                <w:color w:val="000000" w:themeColor="text1"/>
              </w:rPr>
              <w:t>1</w:t>
            </w:r>
          </w:p>
        </w:tc>
      </w:tr>
      <w:tr w:rsidR="00FB654E" w:rsidRPr="0051354C" w14:paraId="3A71F9C0" w14:textId="77777777" w:rsidTr="001B747F"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235CCEB0" w14:textId="46A16778" w:rsidR="00FB654E" w:rsidRPr="006875C2" w:rsidRDefault="00FB654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기획 및 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3ds </w:t>
            </w:r>
            <w:proofErr w:type="spellStart"/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Max</w:t>
            </w:r>
            <w:proofErr w:type="spellEnd"/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Script</w:t>
            </w:r>
            <w:proofErr w:type="spellEnd"/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공부 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-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Sequence</w:t>
            </w:r>
            <w:proofErr w:type="spellEnd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Texture</w:t>
            </w:r>
            <w:proofErr w:type="spellEnd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정렬 Tool, FBX 파일 </w:t>
            </w:r>
            <w:proofErr w:type="spellStart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Import</w:t>
            </w:r>
            <w:proofErr w:type="spellEnd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/</w:t>
            </w:r>
            <w:proofErr w:type="spellStart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Export</w:t>
            </w:r>
            <w:proofErr w:type="spellEnd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Tool 제작</w:t>
            </w:r>
          </w:p>
        </w:tc>
      </w:tr>
      <w:tr w:rsidR="00FB654E" w:rsidRPr="0051354C" w14:paraId="0577207D" w14:textId="77777777" w:rsidTr="00206D39"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EFF" w:themeFill="accent3" w:themeFillTint="66"/>
          </w:tcPr>
          <w:p w14:paraId="1BB83933" w14:textId="0864BFD5" w:rsidR="00FB654E" w:rsidRPr="006875C2" w:rsidRDefault="00FB654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모델링 공부 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– </w:t>
            </w:r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반실사형</w:t>
            </w:r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캐릭터</w:t>
            </w:r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제작 </w:t>
            </w:r>
            <w:proofErr w:type="spellStart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하이폴리</w:t>
            </w:r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곤</w:t>
            </w:r>
            <w:proofErr w:type="spellEnd"/>
          </w:p>
        </w:tc>
      </w:tr>
      <w:tr w:rsidR="00FB654E" w:rsidRPr="0051354C" w14:paraId="11928EE4" w14:textId="77777777" w:rsidTr="008A147B"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7F" w:themeFill="accent5" w:themeFillTint="66"/>
          </w:tcPr>
          <w:p w14:paraId="3CB89E02" w14:textId="4B860AA0" w:rsidR="00FB654E" w:rsidRPr="006875C2" w:rsidRDefault="00FB654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  <w:proofErr w:type="spellStart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언리얼</w:t>
            </w:r>
            <w:proofErr w:type="spellEnd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공부 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-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조명, 대기를 이용하여 </w:t>
            </w:r>
            <w:proofErr w:type="spellStart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그랜드캐년</w:t>
            </w:r>
            <w:proofErr w:type="spellEnd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만들어보기</w:t>
            </w:r>
          </w:p>
        </w:tc>
      </w:tr>
    </w:tbl>
    <w:p w14:paraId="2CC6FC70" w14:textId="77777777" w:rsidR="002F6E35" w:rsidRDefault="002F6E35">
      <w:pPr>
        <w:rPr>
          <w:rFonts w:ascii="맑은 고딕" w:hAnsi="맑은 고딕" w:hint="eastAsia"/>
        </w:rPr>
      </w:pPr>
    </w:p>
    <w:p w14:paraId="364A93E4" w14:textId="77777777" w:rsidR="0075390E" w:rsidRDefault="0075390E">
      <w:pPr>
        <w:rPr>
          <w:rFonts w:ascii="맑은 고딕" w:hAnsi="맑은 고딕" w:hint="eastAsia"/>
        </w:rPr>
      </w:pPr>
    </w:p>
    <w:tbl>
      <w:tblPr>
        <w:tblStyle w:val="1-2"/>
        <w:tblW w:w="5002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레이아웃 표"/>
      </w:tblPr>
      <w:tblGrid>
        <w:gridCol w:w="7699"/>
        <w:gridCol w:w="7705"/>
      </w:tblGrid>
      <w:tr w:rsidR="0075390E" w:rsidRPr="0051354C" w14:paraId="10518633" w14:textId="77777777" w:rsidTr="001F5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bottom w:val="none" w:sz="0" w:space="0" w:color="auto"/>
            </w:tcBorders>
          </w:tcPr>
          <w:p w14:paraId="432E3CB6" w14:textId="03303899" w:rsidR="0075390E" w:rsidRPr="0051354C" w:rsidRDefault="0075390E" w:rsidP="001F5528">
            <w:pPr>
              <w:pStyle w:val="a5"/>
              <w:rPr>
                <w:rFonts w:ascii="맑은 고딕" w:hAnsi="맑은 고딕"/>
              </w:rPr>
            </w:pPr>
            <w:r w:rsidRPr="00C00034">
              <w:rPr>
                <w:rFonts w:ascii="맑은 고딕" w:hAnsi="맑은 고딕" w:hint="eastAsia"/>
                <w:sz w:val="56"/>
                <w:szCs w:val="72"/>
                <w:lang w:val="ko-KR" w:bidi="ko-KR"/>
              </w:rPr>
              <w:lastRenderedPageBreak/>
              <w:fldChar w:fldCharType="begin"/>
            </w:r>
            <w:r w:rsidRPr="00C00034">
              <w:rPr>
                <w:rFonts w:ascii="맑은 고딕" w:hAnsi="맑은 고딕" w:hint="eastAsia"/>
                <w:sz w:val="56"/>
                <w:szCs w:val="72"/>
                <w:lang w:val="ko-KR" w:bidi="ko-KR"/>
              </w:rPr>
              <w:instrText xml:space="preserve"> DOCVARIABLE  MonthStart \@ MMMM \* MERGEFORMAT </w:instrText>
            </w:r>
            <w:r w:rsidRPr="00C00034">
              <w:rPr>
                <w:rFonts w:ascii="맑은 고딕" w:hAnsi="맑은 고딕" w:hint="eastAsia"/>
                <w:sz w:val="56"/>
                <w:szCs w:val="72"/>
                <w:lang w:val="ko-KR" w:bidi="ko-KR"/>
              </w:rPr>
              <w:fldChar w:fldCharType="separate"/>
            </w:r>
            <w:r>
              <w:rPr>
                <w:rFonts w:ascii="맑은 고딕" w:hAnsi="맑은 고딕"/>
                <w:sz w:val="56"/>
                <w:szCs w:val="72"/>
                <w:lang w:val="ko-KR" w:bidi="ko-KR"/>
              </w:rPr>
              <w:t>10</w:t>
            </w:r>
            <w:r w:rsidRPr="00C00034">
              <w:rPr>
                <w:rFonts w:ascii="맑은 고딕" w:hAnsi="맑은 고딕"/>
                <w:sz w:val="56"/>
                <w:szCs w:val="72"/>
                <w:lang w:val="ko-KR" w:bidi="ko-KR"/>
              </w:rPr>
              <w:t>월</w:t>
            </w:r>
            <w:r w:rsidRPr="00C00034">
              <w:rPr>
                <w:rFonts w:ascii="맑은 고딕" w:hAnsi="맑은 고딕" w:hint="eastAsia"/>
                <w:sz w:val="56"/>
                <w:szCs w:val="72"/>
                <w:lang w:val="ko-KR" w:bidi="ko-KR"/>
              </w:rPr>
              <w:fldChar w:fldCharType="end"/>
            </w:r>
          </w:p>
        </w:tc>
        <w:tc>
          <w:tcPr>
            <w:tcW w:w="2501" w:type="pct"/>
            <w:tcBorders>
              <w:bottom w:val="none" w:sz="0" w:space="0" w:color="auto"/>
            </w:tcBorders>
          </w:tcPr>
          <w:p w14:paraId="5FDBDA46" w14:textId="77777777" w:rsidR="0075390E" w:rsidRPr="0051354C" w:rsidRDefault="0075390E" w:rsidP="001F5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/>
              </w:rPr>
            </w:pPr>
          </w:p>
        </w:tc>
      </w:tr>
    </w:tbl>
    <w:tbl>
      <w:tblPr>
        <w:tblStyle w:val="aa"/>
        <w:tblW w:w="5000" w:type="pct"/>
        <w:tblLayout w:type="fixed"/>
        <w:tblLook w:val="0420" w:firstRow="1" w:lastRow="0" w:firstColumn="0" w:lastColumn="0" w:noHBand="0" w:noVBand="1"/>
        <w:tblCaption w:val="레이아웃 표"/>
      </w:tblPr>
      <w:tblGrid>
        <w:gridCol w:w="2197"/>
        <w:gridCol w:w="2197"/>
        <w:gridCol w:w="2198"/>
        <w:gridCol w:w="2199"/>
        <w:gridCol w:w="2199"/>
        <w:gridCol w:w="2199"/>
        <w:gridCol w:w="2199"/>
      </w:tblGrid>
      <w:tr w:rsidR="0075390E" w:rsidRPr="0051354C" w14:paraId="0D6E2E43" w14:textId="77777777" w:rsidTr="001F5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2296130B" w14:textId="77777777" w:rsidR="0075390E" w:rsidRPr="00B805C3" w:rsidRDefault="0075390E" w:rsidP="001F5528">
            <w:pPr>
              <w:pStyle w:val="a9"/>
              <w:rPr>
                <w:rFonts w:ascii="맑은 고딕" w:hAnsi="맑은 고딕"/>
                <w:b/>
                <w:bCs/>
                <w:color w:val="FFFFFF" w:themeColor="background1"/>
              </w:rPr>
            </w:pPr>
            <w:r>
              <w:rPr>
                <w:rFonts w:ascii="맑은 고딕" w:hAnsi="맑은 고딕" w:hint="eastAsia"/>
                <w:b/>
                <w:bCs/>
                <w:color w:val="FFFFFF" w:themeColor="background1"/>
              </w:rPr>
              <w:t>월요일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72654F88" w14:textId="77777777" w:rsidR="0075390E" w:rsidRPr="00B805C3" w:rsidRDefault="0075390E" w:rsidP="001F5528">
            <w:pPr>
              <w:pStyle w:val="a9"/>
              <w:rPr>
                <w:rFonts w:ascii="맑은 고딕" w:hAnsi="맑은 고딕"/>
                <w:b/>
                <w:bCs/>
                <w:color w:val="FFFFFF" w:themeColor="background1"/>
              </w:rPr>
            </w:pPr>
            <w:r>
              <w:rPr>
                <w:rFonts w:ascii="맑은 고딕" w:hAnsi="맑은 고딕" w:hint="eastAsia"/>
                <w:b/>
                <w:bCs/>
                <w:color w:val="FFFFFF" w:themeColor="background1"/>
              </w:rPr>
              <w:t>화요일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33A8F9A3" w14:textId="77777777" w:rsidR="0075390E" w:rsidRPr="00B805C3" w:rsidRDefault="0075390E" w:rsidP="001F5528">
            <w:pPr>
              <w:pStyle w:val="a9"/>
              <w:rPr>
                <w:rFonts w:ascii="맑은 고딕" w:hAnsi="맑은 고딕"/>
                <w:b/>
                <w:bCs/>
                <w:color w:val="FFFFFF" w:themeColor="background1"/>
              </w:rPr>
            </w:pPr>
            <w:r>
              <w:rPr>
                <w:rFonts w:ascii="맑은 고딕" w:hAnsi="맑은 고딕" w:hint="eastAsia"/>
                <w:b/>
                <w:bCs/>
                <w:color w:val="FFFFFF" w:themeColor="background1"/>
              </w:rPr>
              <w:t>수요일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747DA4F9" w14:textId="77777777" w:rsidR="0075390E" w:rsidRPr="00B805C3" w:rsidRDefault="0075390E" w:rsidP="001F5528">
            <w:pPr>
              <w:pStyle w:val="a9"/>
              <w:rPr>
                <w:rFonts w:ascii="맑은 고딕" w:hAnsi="맑은 고딕"/>
                <w:b/>
                <w:bCs/>
                <w:color w:val="FFFFFF" w:themeColor="background1"/>
              </w:rPr>
            </w:pPr>
            <w:r>
              <w:rPr>
                <w:rFonts w:ascii="맑은 고딕" w:hAnsi="맑은 고딕" w:hint="eastAsia"/>
                <w:b/>
                <w:bCs/>
                <w:color w:val="FFFFFF" w:themeColor="background1"/>
              </w:rPr>
              <w:t>목요일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132EDE98" w14:textId="77777777" w:rsidR="0075390E" w:rsidRPr="00B805C3" w:rsidRDefault="0075390E" w:rsidP="001F5528">
            <w:pPr>
              <w:pStyle w:val="a9"/>
              <w:rPr>
                <w:rFonts w:ascii="맑은 고딕" w:hAnsi="맑은 고딕"/>
                <w:b/>
                <w:bCs/>
                <w:color w:val="FFFFFF" w:themeColor="background1"/>
              </w:rPr>
            </w:pPr>
            <w:r>
              <w:rPr>
                <w:rFonts w:ascii="맑은 고딕" w:hAnsi="맑은 고딕" w:hint="eastAsia"/>
                <w:b/>
                <w:bCs/>
                <w:color w:val="FFFFFF" w:themeColor="background1"/>
              </w:rPr>
              <w:t>금요일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081E23B2" w14:textId="77777777" w:rsidR="0075390E" w:rsidRPr="00B805C3" w:rsidRDefault="0075390E" w:rsidP="001F5528">
            <w:pPr>
              <w:pStyle w:val="a9"/>
              <w:rPr>
                <w:rFonts w:ascii="맑은 고딕" w:hAnsi="맑은 고딕"/>
                <w:b/>
                <w:bCs/>
                <w:color w:val="FFFFFF" w:themeColor="background1"/>
              </w:rPr>
            </w:pPr>
            <w:r>
              <w:rPr>
                <w:rFonts w:ascii="맑은 고딕" w:hAnsi="맑은 고딕" w:hint="eastAsia"/>
                <w:b/>
                <w:bCs/>
                <w:color w:val="FFFFFF" w:themeColor="background1"/>
              </w:rPr>
              <w:t>토요일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074C192B" w14:textId="77777777" w:rsidR="0075390E" w:rsidRPr="00B805C3" w:rsidRDefault="0075390E" w:rsidP="001F5528">
            <w:pPr>
              <w:pStyle w:val="a9"/>
              <w:rPr>
                <w:rFonts w:ascii="맑은 고딕" w:hAnsi="맑은 고딕"/>
                <w:b/>
                <w:bCs/>
                <w:color w:val="FFFFFF" w:themeColor="background1"/>
              </w:rPr>
            </w:pPr>
            <w:r>
              <w:rPr>
                <w:rFonts w:ascii="맑은 고딕" w:hAnsi="맑은 고딕" w:hint="eastAsia"/>
                <w:b/>
                <w:bCs/>
                <w:color w:val="FFFFFF" w:themeColor="background1"/>
              </w:rPr>
              <w:t>일요일</w:t>
            </w:r>
          </w:p>
        </w:tc>
      </w:tr>
      <w:tr w:rsidR="0075390E" w:rsidRPr="0051354C" w14:paraId="13755E4E" w14:textId="77777777" w:rsidTr="001F5528">
        <w:trPr>
          <w:trHeight w:val="80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56F17730" w14:textId="1DE7F48D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2</w: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DocVariable MonthStart \@ dddd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>금요일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 "</w:instrText>
            </w:r>
            <w:r w:rsidRPr="006875C2">
              <w:rPr>
                <w:rFonts w:ascii="맑은 고딕" w:hAnsi="맑은 고딕" w:cs="바탕" w:hint="eastAsia"/>
                <w:b/>
                <w:bCs/>
                <w:color w:val="000000" w:themeColor="text1"/>
              </w:rPr>
              <w:instrText>일요일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>" 1 ""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087644C8" w14:textId="669D940C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DocVariable MonthStart \@ dddd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>금요일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 "</w:instrText>
            </w:r>
            <w:r w:rsidRPr="006875C2">
              <w:rPr>
                <w:rFonts w:ascii="맑은 고딕" w:hAnsi="맑은 고딕" w:cs="바탕" w:hint="eastAsia"/>
                <w:b/>
                <w:bCs/>
                <w:color w:val="000000" w:themeColor="text1"/>
              </w:rPr>
              <w:instrText>월요일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" 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=A2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0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&lt;&gt; 0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=A2+1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 w:hint="eastAsia"/>
                <w:b/>
                <w:bCs/>
                <w:noProof/>
                <w:color w:val="000000" w:themeColor="text1"/>
                <w:lang w:val="ko-KR" w:bidi="ko-KR"/>
              </w:rPr>
              <w:instrText>2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""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3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3C39660D" w14:textId="46456D7F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DocVariable MonthStart \@ dddd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>금요일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 "</w:instrText>
            </w:r>
            <w:r w:rsidRPr="006875C2">
              <w:rPr>
                <w:rFonts w:ascii="맑은 고딕" w:hAnsi="맑은 고딕" w:cs="바탕" w:hint="eastAsia"/>
                <w:b/>
                <w:bCs/>
                <w:color w:val="000000" w:themeColor="text1"/>
              </w:rPr>
              <w:instrText>화요일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" 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=B2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0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&lt;&gt; 0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=B2+1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 w:hint="eastAsia"/>
                <w:b/>
                <w:bCs/>
                <w:noProof/>
                <w:color w:val="000000" w:themeColor="text1"/>
                <w:lang w:val="ko-KR" w:bidi="ko-KR"/>
              </w:rPr>
              <w:instrText>2022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""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4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010CDFD0" w14:textId="70867282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DocVariable MonthStart \@ dddd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>금요일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 "</w:instrText>
            </w:r>
            <w:r w:rsidRPr="006875C2">
              <w:rPr>
                <w:rFonts w:ascii="맑은 고딕" w:hAnsi="맑은 고딕" w:cs="바탕" w:hint="eastAsia"/>
                <w:b/>
                <w:bCs/>
                <w:color w:val="000000" w:themeColor="text1"/>
              </w:rPr>
              <w:instrText>수요일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" 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=C2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0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&lt;&gt; 0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=C2+1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 w:hint="eastAsia"/>
                <w:b/>
                <w:bCs/>
                <w:noProof/>
                <w:color w:val="000000" w:themeColor="text1"/>
                <w:lang w:val="ko-KR" w:bidi="ko-KR"/>
              </w:rPr>
              <w:instrText>! C2</w:instrText>
            </w:r>
            <w:r w:rsidRPr="006875C2">
              <w:rPr>
                <w:rFonts w:ascii="맑은 고딕" w:hAnsi="맑은 고딕" w:cs="바탕" w:hint="eastAsia"/>
                <w:b/>
                <w:bCs/>
                <w:noProof/>
                <w:color w:val="000000" w:themeColor="text1"/>
                <w:lang w:val="ko-KR" w:bidi="ko-KR"/>
              </w:rPr>
              <w:instrText>은</w:instrText>
            </w:r>
            <w:r w:rsidRPr="006875C2">
              <w:rPr>
                <w:rFonts w:ascii="맑은 고딕" w:hAnsi="맑은 고딕" w:hint="eastAsia"/>
                <w:b/>
                <w:bCs/>
                <w:noProof/>
                <w:color w:val="000000" w:themeColor="text1"/>
                <w:lang w:val="ko-KR" w:bidi="ko-KR"/>
              </w:rPr>
              <w:instrText>(</w:instrText>
            </w:r>
            <w:r w:rsidRPr="006875C2">
              <w:rPr>
                <w:rFonts w:ascii="맑은 고딕" w:hAnsi="맑은 고딕" w:cs="바탕" w:hint="eastAsia"/>
                <w:b/>
                <w:bCs/>
                <w:noProof/>
                <w:color w:val="000000" w:themeColor="text1"/>
                <w:lang w:val="ko-KR" w:bidi="ko-KR"/>
              </w:rPr>
              <w:instrText>는</w:instrText>
            </w:r>
            <w:r w:rsidRPr="006875C2">
              <w:rPr>
                <w:rFonts w:ascii="맑은 고딕" w:hAnsi="맑은 고딕" w:hint="eastAsia"/>
                <w:b/>
                <w:bCs/>
                <w:noProof/>
                <w:color w:val="000000" w:themeColor="text1"/>
                <w:lang w:val="ko-KR" w:bidi="ko-KR"/>
              </w:rPr>
              <w:instrText xml:space="preserve">) </w:instrText>
            </w:r>
            <w:r w:rsidRPr="006875C2">
              <w:rPr>
                <w:rFonts w:ascii="맑은 고딕" w:hAnsi="맑은 고딕" w:cs="바탕" w:hint="eastAsia"/>
                <w:b/>
                <w:bCs/>
                <w:noProof/>
                <w:color w:val="000000" w:themeColor="text1"/>
                <w:lang w:val="ko-KR" w:bidi="ko-KR"/>
              </w:rPr>
              <w:instrText>표에</w:instrText>
            </w:r>
            <w:r w:rsidRPr="006875C2">
              <w:rPr>
                <w:rFonts w:ascii="맑은 고딕" w:hAnsi="맑은 고딕" w:hint="eastAsia"/>
                <w:b/>
                <w:bCs/>
                <w:noProof/>
                <w:color w:val="000000" w:themeColor="text1"/>
                <w:lang w:val="ko-KR" w:bidi="ko-KR"/>
              </w:rPr>
              <w:instrText xml:space="preserve"> </w:instrText>
            </w:r>
            <w:r w:rsidRPr="006875C2">
              <w:rPr>
                <w:rFonts w:ascii="맑은 고딕" w:hAnsi="맑은 고딕" w:cs="바탕" w:hint="eastAsia"/>
                <w:b/>
                <w:bCs/>
                <w:noProof/>
                <w:color w:val="000000" w:themeColor="text1"/>
                <w:lang w:val="ko-KR" w:bidi="ko-KR"/>
              </w:rPr>
              <w:instrText>없습니다</w:instrText>
            </w:r>
            <w:r w:rsidRPr="006875C2">
              <w:rPr>
                <w:rFonts w:ascii="맑은 고딕" w:hAnsi="맑은 고딕" w:hint="eastAsia"/>
                <w:b/>
                <w:bCs/>
                <w:noProof/>
                <w:color w:val="000000" w:themeColor="text1"/>
                <w:lang w:val="ko-KR" w:bidi="ko-KR"/>
              </w:rPr>
              <w:instrText>.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""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5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65F2CEEE" w14:textId="6DA6EF97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6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2EF96C49" w14:textId="672383F0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7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31BBFA12" w14:textId="2CCCEAAB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</w:rPr>
              <w:t>8</w:t>
            </w:r>
          </w:p>
        </w:tc>
      </w:tr>
      <w:tr w:rsidR="00FB654E" w:rsidRPr="0051354C" w14:paraId="28D911A2" w14:textId="77777777" w:rsidTr="00C778A5"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19212D71" w14:textId="77777777" w:rsidR="00FB654E" w:rsidRPr="006875C2" w:rsidRDefault="00FB654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</w:tr>
      <w:tr w:rsidR="00FB654E" w:rsidRPr="0051354C" w14:paraId="1757820F" w14:textId="77777777" w:rsidTr="00BA1928"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EFF" w:themeFill="accent3" w:themeFillTint="66"/>
          </w:tcPr>
          <w:p w14:paraId="0E380D00" w14:textId="1934B737" w:rsidR="00FB654E" w:rsidRPr="006875C2" w:rsidRDefault="00FB654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모델링 공부 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–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로우폴리로</w:t>
            </w:r>
            <w:proofErr w:type="spellEnd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변환하여 </w:t>
            </w:r>
            <w:proofErr w:type="spellStart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텍스쳐</w:t>
            </w:r>
            <w:proofErr w:type="spellEnd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제작</w:t>
            </w:r>
          </w:p>
        </w:tc>
      </w:tr>
      <w:tr w:rsidR="00FB654E" w:rsidRPr="0051354C" w14:paraId="47C5C321" w14:textId="77777777" w:rsidTr="00692022"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7F" w:themeFill="accent5" w:themeFillTint="66"/>
          </w:tcPr>
          <w:p w14:paraId="657EAD28" w14:textId="26B2C4E8" w:rsidR="00FB654E" w:rsidRPr="006875C2" w:rsidRDefault="00226B37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  <w:proofErr w:type="spellStart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언리얼</w:t>
            </w:r>
            <w:proofErr w:type="spellEnd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공부 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-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모듈형 데이터를 활용해 고품질 빌딩 제작</w:t>
            </w:r>
          </w:p>
        </w:tc>
      </w:tr>
      <w:tr w:rsidR="0075390E" w:rsidRPr="0051354C" w14:paraId="1EB00EA1" w14:textId="77777777" w:rsidTr="001F5528">
        <w:trPr>
          <w:trHeight w:val="77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08DB9C89" w14:textId="75CE128E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9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6C10FB8C" w14:textId="54FB0B94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10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628F2A82" w14:textId="5B54D8E1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11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295EB8C9" w14:textId="489E0B87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12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31E3BEA7" w14:textId="076D1F8B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13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0915D906" w14:textId="06E73E2F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14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2633722E" w14:textId="41AD78AD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</w:rPr>
              <w:t>15</w:t>
            </w:r>
          </w:p>
        </w:tc>
      </w:tr>
      <w:tr w:rsidR="00FB654E" w:rsidRPr="0051354C" w14:paraId="28C355CB" w14:textId="77777777" w:rsidTr="004D5814"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29CFECFC" w14:textId="77777777" w:rsidR="00FB654E" w:rsidRPr="006875C2" w:rsidRDefault="00FB654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</w:tr>
      <w:tr w:rsidR="00FB654E" w:rsidRPr="0051354C" w14:paraId="57D59BA3" w14:textId="77777777" w:rsidTr="00803934"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EFF" w:themeFill="accent3" w:themeFillTint="66"/>
          </w:tcPr>
          <w:p w14:paraId="328C9FA7" w14:textId="4DE51013" w:rsidR="00FB654E" w:rsidRPr="006875C2" w:rsidRDefault="00FB654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모델링 공부 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–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마모셋으로 옮겨 렌더링</w:t>
            </w:r>
          </w:p>
        </w:tc>
      </w:tr>
      <w:tr w:rsidR="00FB654E" w:rsidRPr="0051354C" w14:paraId="7A5312B4" w14:textId="77777777" w:rsidTr="000410D0"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7F" w:themeFill="accent5" w:themeFillTint="66"/>
          </w:tcPr>
          <w:p w14:paraId="220D7BCC" w14:textId="2899530E" w:rsidR="00FB654E" w:rsidRPr="006875C2" w:rsidRDefault="00226B37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  <w:proofErr w:type="spellStart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언리얼</w:t>
            </w:r>
            <w:proofErr w:type="spellEnd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공부 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-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포스트 </w:t>
            </w:r>
            <w:proofErr w:type="spellStart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아포칼립스</w:t>
            </w:r>
            <w:proofErr w:type="spellEnd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지하철 제작</w:t>
            </w:r>
          </w:p>
        </w:tc>
      </w:tr>
      <w:tr w:rsidR="0075390E" w:rsidRPr="0051354C" w14:paraId="4E9C017D" w14:textId="77777777" w:rsidTr="001F5528">
        <w:trPr>
          <w:trHeight w:val="79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60017C2C" w14:textId="42D8175D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 w:hint="eastAsia"/>
                <w:b/>
                <w:bCs/>
                <w:color w:val="000000" w:themeColor="text1"/>
                <w:szCs w:val="20"/>
                <w:lang w:val="ko-KR" w:bidi="ko-KR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szCs w:val="20"/>
                <w:lang w:val="ko-KR" w:bidi="ko-KR"/>
              </w:rPr>
              <w:t>16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34059CB2" w14:textId="2BF9D515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  <w:szCs w:val="20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szCs w:val="20"/>
                <w:lang w:val="ko-KR" w:bidi="ko-KR"/>
              </w:rPr>
              <w:t>17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5659240A" w14:textId="0AA27DE3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  <w:szCs w:val="20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szCs w:val="20"/>
                <w:lang w:val="ko-KR" w:bidi="ko-KR"/>
              </w:rPr>
              <w:t>18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34C8897F" w14:textId="2110D00C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  <w:szCs w:val="20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szCs w:val="20"/>
                <w:lang w:val="ko-KR" w:bidi="ko-KR"/>
              </w:rPr>
              <w:t>19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0C4F9C44" w14:textId="618790B7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  <w:szCs w:val="20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szCs w:val="20"/>
                <w:lang w:val="ko-KR" w:bidi="ko-KR"/>
              </w:rPr>
              <w:t>20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652A88FC" w14:textId="5DA8496B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  <w:szCs w:val="20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szCs w:val="20"/>
                <w:lang w:val="ko-KR" w:bidi="ko-KR"/>
              </w:rPr>
              <w:t>21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2BD612CD" w14:textId="55575086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  <w:szCs w:val="20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szCs w:val="20"/>
              </w:rPr>
              <w:t>22</w:t>
            </w:r>
          </w:p>
        </w:tc>
      </w:tr>
      <w:tr w:rsidR="00FB654E" w:rsidRPr="0051354C" w14:paraId="0C02B71E" w14:textId="77777777" w:rsidTr="00D727D7">
        <w:trPr>
          <w:trHeight w:val="415"/>
        </w:trPr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798F5D7F" w14:textId="77777777" w:rsidR="00FB654E" w:rsidRPr="006875C2" w:rsidRDefault="00FB654E" w:rsidP="00FB654E">
            <w:pPr>
              <w:pStyle w:val="10"/>
              <w:spacing w:line="276" w:lineRule="auto"/>
              <w:jc w:val="center"/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</w:pPr>
          </w:p>
        </w:tc>
      </w:tr>
      <w:tr w:rsidR="00FB654E" w:rsidRPr="0051354C" w14:paraId="32D1A37D" w14:textId="77777777" w:rsidTr="00D07207">
        <w:trPr>
          <w:trHeight w:val="415"/>
        </w:trPr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EFF" w:themeFill="accent3" w:themeFillTint="66"/>
          </w:tcPr>
          <w:p w14:paraId="2E37EED1" w14:textId="5328F5D0" w:rsidR="00FB654E" w:rsidRPr="006875C2" w:rsidRDefault="00FB654E" w:rsidP="00FB654E">
            <w:pPr>
              <w:pStyle w:val="10"/>
              <w:spacing w:line="276" w:lineRule="auto"/>
              <w:jc w:val="center"/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</w:pPr>
            <w:proofErr w:type="spellStart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리깅</w:t>
            </w:r>
            <w:proofErr w:type="spellEnd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,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애니메이션 공부 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- </w:t>
            </w:r>
            <w:proofErr w:type="spellStart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바이패드</w:t>
            </w:r>
            <w:proofErr w:type="spellEnd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및 </w:t>
            </w:r>
            <w:proofErr w:type="spellStart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리깅</w:t>
            </w:r>
            <w:proofErr w:type="spellEnd"/>
          </w:p>
        </w:tc>
      </w:tr>
      <w:tr w:rsidR="00FB654E" w:rsidRPr="0051354C" w14:paraId="77C8AD9C" w14:textId="77777777" w:rsidTr="00AD197F">
        <w:trPr>
          <w:trHeight w:val="415"/>
        </w:trPr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7F" w:themeFill="accent5" w:themeFillTint="66"/>
          </w:tcPr>
          <w:p w14:paraId="2C0931CF" w14:textId="0810854E" w:rsidR="00FB654E" w:rsidRPr="006875C2" w:rsidRDefault="00226B37" w:rsidP="00FB654E">
            <w:pPr>
              <w:pStyle w:val="10"/>
              <w:spacing w:line="276" w:lineRule="auto"/>
              <w:jc w:val="center"/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</w:pPr>
            <w:proofErr w:type="spellStart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언리얼</w:t>
            </w:r>
            <w:proofErr w:type="spellEnd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조명,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쉐이더</w:t>
            </w:r>
            <w:proofErr w:type="spellEnd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- </w:t>
            </w:r>
            <w:proofErr w:type="spellStart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언리얼</w:t>
            </w:r>
            <w:proofErr w:type="spellEnd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리소스와 렌더링</w:t>
            </w:r>
          </w:p>
        </w:tc>
      </w:tr>
      <w:tr w:rsidR="0075390E" w:rsidRPr="0051354C" w14:paraId="17E150D4" w14:textId="77777777" w:rsidTr="001F5528">
        <w:trPr>
          <w:trHeight w:val="77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68B92A96" w14:textId="4335908B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23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22A3B282" w14:textId="7FFF3EDC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24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7D03DBEC" w14:textId="2CA489FB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25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1818DD81" w14:textId="25BBDF24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26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0CF65F94" w14:textId="7A481222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27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62BD6FB4" w14:textId="5D8A3F04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28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18733C69" w14:textId="4D2F5DA3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</w:rPr>
              <w:t>29</w:t>
            </w:r>
          </w:p>
        </w:tc>
      </w:tr>
      <w:tr w:rsidR="00FB654E" w:rsidRPr="0051354C" w14:paraId="4F0DBD7A" w14:textId="77777777" w:rsidTr="00E44915"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135C17E7" w14:textId="77777777" w:rsidR="00FB654E" w:rsidRPr="006875C2" w:rsidRDefault="00FB654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</w:tr>
      <w:tr w:rsidR="00FB654E" w:rsidRPr="0051354C" w14:paraId="0BF311DA" w14:textId="77777777" w:rsidTr="00427764"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EFF" w:themeFill="accent3" w:themeFillTint="66"/>
          </w:tcPr>
          <w:p w14:paraId="47B87F29" w14:textId="175D03F7" w:rsidR="00FB654E" w:rsidRPr="006875C2" w:rsidRDefault="00FB654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  <w:proofErr w:type="spellStart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리깅</w:t>
            </w:r>
            <w:proofErr w:type="spellEnd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,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애니메이션 공부 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-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스키닝</w:t>
            </w:r>
            <w:proofErr w:type="spellEnd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기초 및 </w:t>
            </w:r>
            <w:proofErr w:type="spellStart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Skin</w:t>
            </w:r>
            <w:proofErr w:type="spellEnd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Wrap</w:t>
            </w:r>
            <w:proofErr w:type="spellEnd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테크닉 연습</w:t>
            </w:r>
          </w:p>
        </w:tc>
      </w:tr>
      <w:tr w:rsidR="00FB654E" w:rsidRPr="0051354C" w14:paraId="4464224D" w14:textId="77777777" w:rsidTr="00ED564A"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7F" w:themeFill="accent5" w:themeFillTint="66"/>
          </w:tcPr>
          <w:p w14:paraId="2D5581DF" w14:textId="3EEA8886" w:rsidR="00FB654E" w:rsidRPr="006875C2" w:rsidRDefault="00226B37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  <w:proofErr w:type="spellStart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언리얼</w:t>
            </w:r>
            <w:proofErr w:type="spellEnd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조명,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쉐이더</w:t>
            </w:r>
            <w:proofErr w:type="spellEnd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-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쉐이더</w:t>
            </w:r>
            <w:proofErr w:type="spellEnd"/>
          </w:p>
        </w:tc>
      </w:tr>
      <w:tr w:rsidR="0075390E" w:rsidRPr="0051354C" w14:paraId="2A8B6151" w14:textId="77777777" w:rsidTr="001F5528">
        <w:trPr>
          <w:trHeight w:val="77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5084B917" w14:textId="10663BAF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30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0EBD8E63" w14:textId="1443FB39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31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190C1614" w14:textId="250FC4F5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11/1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7FB7B3E3" w14:textId="0F27918F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11/2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457CF543" w14:textId="04EB26FF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11/3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65D9F776" w14:textId="5C9DFFEB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11/4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75F747D3" w14:textId="7EE5A2AC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</w:rPr>
              <w:t>11/5</w:t>
            </w:r>
          </w:p>
        </w:tc>
      </w:tr>
      <w:tr w:rsidR="00FB654E" w:rsidRPr="0051354C" w14:paraId="14DD7721" w14:textId="77777777" w:rsidTr="008F0954"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6BA4304A" w14:textId="77777777" w:rsidR="00FB654E" w:rsidRPr="006875C2" w:rsidRDefault="00FB654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</w:tr>
      <w:tr w:rsidR="00FB654E" w:rsidRPr="0051354C" w14:paraId="68D1702B" w14:textId="77777777" w:rsidTr="00664984"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EFF" w:themeFill="accent3" w:themeFillTint="66"/>
          </w:tcPr>
          <w:p w14:paraId="7FEAABE5" w14:textId="09E6E902" w:rsidR="00FB654E" w:rsidRPr="006875C2" w:rsidRDefault="00FB654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  <w:proofErr w:type="spellStart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리깅</w:t>
            </w:r>
            <w:proofErr w:type="spellEnd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,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애니메이션 공부 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-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역관절</w:t>
            </w:r>
            <w:proofErr w:type="spellEnd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, 메카닉, </w:t>
            </w:r>
            <w:proofErr w:type="spellStart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카툰</w:t>
            </w:r>
            <w:proofErr w:type="spellEnd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리깅</w:t>
            </w:r>
            <w:proofErr w:type="spellEnd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등 다양한 </w:t>
            </w:r>
            <w:proofErr w:type="spellStart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리깅법을</w:t>
            </w:r>
            <w:proofErr w:type="spellEnd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익힌 후, 게임 엔진으로 직접 </w:t>
            </w:r>
            <w:proofErr w:type="spellStart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익스포트</w:t>
            </w:r>
            <w:proofErr w:type="spellEnd"/>
          </w:p>
        </w:tc>
      </w:tr>
      <w:tr w:rsidR="00FB654E" w:rsidRPr="0051354C" w14:paraId="159DFA8E" w14:textId="77777777" w:rsidTr="00787A8C"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7F" w:themeFill="accent5" w:themeFillTint="66"/>
          </w:tcPr>
          <w:p w14:paraId="131E89ED" w14:textId="7160099D" w:rsidR="00FB654E" w:rsidRPr="006875C2" w:rsidRDefault="00226B37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  <w:proofErr w:type="spellStart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언리얼</w:t>
            </w:r>
            <w:proofErr w:type="spellEnd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조명,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쉐이더</w:t>
            </w:r>
            <w:proofErr w:type="spellEnd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-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쉐이더</w:t>
            </w:r>
            <w:proofErr w:type="spellEnd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응용 및 연출</w:t>
            </w:r>
          </w:p>
        </w:tc>
      </w:tr>
    </w:tbl>
    <w:p w14:paraId="68A1DF91" w14:textId="77777777" w:rsidR="0075390E" w:rsidRPr="0051354C" w:rsidRDefault="0075390E" w:rsidP="0075390E">
      <w:pPr>
        <w:rPr>
          <w:rFonts w:ascii="맑은 고딕" w:hAnsi="맑은 고딕"/>
        </w:rPr>
      </w:pPr>
    </w:p>
    <w:p w14:paraId="7B7E9BDC" w14:textId="77777777" w:rsidR="0075390E" w:rsidRDefault="0075390E">
      <w:pPr>
        <w:rPr>
          <w:rFonts w:ascii="맑은 고딕" w:hAnsi="맑은 고딕"/>
        </w:rPr>
      </w:pPr>
    </w:p>
    <w:tbl>
      <w:tblPr>
        <w:tblStyle w:val="1-2"/>
        <w:tblW w:w="5002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레이아웃 표"/>
      </w:tblPr>
      <w:tblGrid>
        <w:gridCol w:w="7699"/>
        <w:gridCol w:w="7705"/>
      </w:tblGrid>
      <w:tr w:rsidR="0075390E" w:rsidRPr="0051354C" w14:paraId="092A6788" w14:textId="77777777" w:rsidTr="001F5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bottom w:val="none" w:sz="0" w:space="0" w:color="auto"/>
            </w:tcBorders>
          </w:tcPr>
          <w:p w14:paraId="56B8BF78" w14:textId="2B80DD68" w:rsidR="0075390E" w:rsidRPr="0051354C" w:rsidRDefault="0075390E" w:rsidP="001F5528">
            <w:pPr>
              <w:pStyle w:val="a5"/>
              <w:rPr>
                <w:rFonts w:ascii="맑은 고딕" w:hAnsi="맑은 고딕"/>
              </w:rPr>
            </w:pPr>
            <w:r w:rsidRPr="00C00034">
              <w:rPr>
                <w:rFonts w:ascii="맑은 고딕" w:hAnsi="맑은 고딕" w:hint="eastAsia"/>
                <w:sz w:val="56"/>
                <w:szCs w:val="72"/>
                <w:lang w:val="ko-KR" w:bidi="ko-KR"/>
              </w:rPr>
              <w:lastRenderedPageBreak/>
              <w:fldChar w:fldCharType="begin"/>
            </w:r>
            <w:r w:rsidRPr="00C00034">
              <w:rPr>
                <w:rFonts w:ascii="맑은 고딕" w:hAnsi="맑은 고딕" w:hint="eastAsia"/>
                <w:sz w:val="56"/>
                <w:szCs w:val="72"/>
                <w:lang w:val="ko-KR" w:bidi="ko-KR"/>
              </w:rPr>
              <w:instrText xml:space="preserve"> DOCVARIABLE  MonthStart \@ MMMM \* MERGEFORMAT </w:instrText>
            </w:r>
            <w:r w:rsidRPr="00C00034">
              <w:rPr>
                <w:rFonts w:ascii="맑은 고딕" w:hAnsi="맑은 고딕" w:hint="eastAsia"/>
                <w:sz w:val="56"/>
                <w:szCs w:val="72"/>
                <w:lang w:val="ko-KR" w:bidi="ko-KR"/>
              </w:rPr>
              <w:fldChar w:fldCharType="separate"/>
            </w:r>
            <w:r>
              <w:rPr>
                <w:rFonts w:ascii="맑은 고딕" w:hAnsi="맑은 고딕"/>
                <w:sz w:val="56"/>
                <w:szCs w:val="72"/>
                <w:lang w:val="ko-KR" w:bidi="ko-KR"/>
              </w:rPr>
              <w:t>1</w:t>
            </w:r>
            <w:r w:rsidR="00B94238">
              <w:rPr>
                <w:rFonts w:ascii="맑은 고딕" w:hAnsi="맑은 고딕"/>
                <w:sz w:val="56"/>
                <w:szCs w:val="72"/>
                <w:lang w:val="ko-KR" w:bidi="ko-KR"/>
              </w:rPr>
              <w:t>1</w:t>
            </w:r>
            <w:r w:rsidRPr="00C00034">
              <w:rPr>
                <w:rFonts w:ascii="맑은 고딕" w:hAnsi="맑은 고딕"/>
                <w:sz w:val="56"/>
                <w:szCs w:val="72"/>
                <w:lang w:val="ko-KR" w:bidi="ko-KR"/>
              </w:rPr>
              <w:t>월</w:t>
            </w:r>
            <w:r w:rsidRPr="00C00034">
              <w:rPr>
                <w:rFonts w:ascii="맑은 고딕" w:hAnsi="맑은 고딕" w:hint="eastAsia"/>
                <w:sz w:val="56"/>
                <w:szCs w:val="72"/>
                <w:lang w:val="ko-KR" w:bidi="ko-KR"/>
              </w:rPr>
              <w:fldChar w:fldCharType="end"/>
            </w:r>
          </w:p>
        </w:tc>
        <w:tc>
          <w:tcPr>
            <w:tcW w:w="2501" w:type="pct"/>
            <w:tcBorders>
              <w:bottom w:val="none" w:sz="0" w:space="0" w:color="auto"/>
            </w:tcBorders>
          </w:tcPr>
          <w:p w14:paraId="08964D91" w14:textId="77777777" w:rsidR="0075390E" w:rsidRPr="0051354C" w:rsidRDefault="0075390E" w:rsidP="001F5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/>
              </w:rPr>
            </w:pPr>
          </w:p>
        </w:tc>
      </w:tr>
    </w:tbl>
    <w:tbl>
      <w:tblPr>
        <w:tblStyle w:val="aa"/>
        <w:tblW w:w="5000" w:type="pct"/>
        <w:tblLayout w:type="fixed"/>
        <w:tblLook w:val="0420" w:firstRow="1" w:lastRow="0" w:firstColumn="0" w:lastColumn="0" w:noHBand="0" w:noVBand="1"/>
        <w:tblCaption w:val="레이아웃 표"/>
      </w:tblPr>
      <w:tblGrid>
        <w:gridCol w:w="2197"/>
        <w:gridCol w:w="2197"/>
        <w:gridCol w:w="2198"/>
        <w:gridCol w:w="2199"/>
        <w:gridCol w:w="2199"/>
        <w:gridCol w:w="2199"/>
        <w:gridCol w:w="2199"/>
      </w:tblGrid>
      <w:tr w:rsidR="0075390E" w:rsidRPr="0051354C" w14:paraId="766752B3" w14:textId="77777777" w:rsidTr="001F5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3AD27432" w14:textId="77777777" w:rsidR="0075390E" w:rsidRPr="00B805C3" w:rsidRDefault="0075390E" w:rsidP="001F5528">
            <w:pPr>
              <w:pStyle w:val="a9"/>
              <w:rPr>
                <w:rFonts w:ascii="맑은 고딕" w:hAnsi="맑은 고딕"/>
                <w:b/>
                <w:bCs/>
                <w:color w:val="FFFFFF" w:themeColor="background1"/>
              </w:rPr>
            </w:pPr>
            <w:r>
              <w:rPr>
                <w:rFonts w:ascii="맑은 고딕" w:hAnsi="맑은 고딕" w:hint="eastAsia"/>
                <w:b/>
                <w:bCs/>
                <w:color w:val="FFFFFF" w:themeColor="background1"/>
              </w:rPr>
              <w:t>월요일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36C066F3" w14:textId="77777777" w:rsidR="0075390E" w:rsidRPr="00B805C3" w:rsidRDefault="0075390E" w:rsidP="001F5528">
            <w:pPr>
              <w:pStyle w:val="a9"/>
              <w:rPr>
                <w:rFonts w:ascii="맑은 고딕" w:hAnsi="맑은 고딕"/>
                <w:b/>
                <w:bCs/>
                <w:color w:val="FFFFFF" w:themeColor="background1"/>
              </w:rPr>
            </w:pPr>
            <w:r>
              <w:rPr>
                <w:rFonts w:ascii="맑은 고딕" w:hAnsi="맑은 고딕" w:hint="eastAsia"/>
                <w:b/>
                <w:bCs/>
                <w:color w:val="FFFFFF" w:themeColor="background1"/>
              </w:rPr>
              <w:t>화요일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0E3A4861" w14:textId="77777777" w:rsidR="0075390E" w:rsidRPr="00B805C3" w:rsidRDefault="0075390E" w:rsidP="001F5528">
            <w:pPr>
              <w:pStyle w:val="a9"/>
              <w:rPr>
                <w:rFonts w:ascii="맑은 고딕" w:hAnsi="맑은 고딕"/>
                <w:b/>
                <w:bCs/>
                <w:color w:val="FFFFFF" w:themeColor="background1"/>
              </w:rPr>
            </w:pPr>
            <w:r>
              <w:rPr>
                <w:rFonts w:ascii="맑은 고딕" w:hAnsi="맑은 고딕" w:hint="eastAsia"/>
                <w:b/>
                <w:bCs/>
                <w:color w:val="FFFFFF" w:themeColor="background1"/>
              </w:rPr>
              <w:t>수요일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6CF76B61" w14:textId="77777777" w:rsidR="0075390E" w:rsidRPr="00B805C3" w:rsidRDefault="0075390E" w:rsidP="001F5528">
            <w:pPr>
              <w:pStyle w:val="a9"/>
              <w:rPr>
                <w:rFonts w:ascii="맑은 고딕" w:hAnsi="맑은 고딕"/>
                <w:b/>
                <w:bCs/>
                <w:color w:val="FFFFFF" w:themeColor="background1"/>
              </w:rPr>
            </w:pPr>
            <w:r>
              <w:rPr>
                <w:rFonts w:ascii="맑은 고딕" w:hAnsi="맑은 고딕" w:hint="eastAsia"/>
                <w:b/>
                <w:bCs/>
                <w:color w:val="FFFFFF" w:themeColor="background1"/>
              </w:rPr>
              <w:t>목요일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6ADF66A4" w14:textId="77777777" w:rsidR="0075390E" w:rsidRPr="00B805C3" w:rsidRDefault="0075390E" w:rsidP="001F5528">
            <w:pPr>
              <w:pStyle w:val="a9"/>
              <w:rPr>
                <w:rFonts w:ascii="맑은 고딕" w:hAnsi="맑은 고딕"/>
                <w:b/>
                <w:bCs/>
                <w:color w:val="FFFFFF" w:themeColor="background1"/>
              </w:rPr>
            </w:pPr>
            <w:r>
              <w:rPr>
                <w:rFonts w:ascii="맑은 고딕" w:hAnsi="맑은 고딕" w:hint="eastAsia"/>
                <w:b/>
                <w:bCs/>
                <w:color w:val="FFFFFF" w:themeColor="background1"/>
              </w:rPr>
              <w:t>금요일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17718BE7" w14:textId="77777777" w:rsidR="0075390E" w:rsidRPr="00B805C3" w:rsidRDefault="0075390E" w:rsidP="001F5528">
            <w:pPr>
              <w:pStyle w:val="a9"/>
              <w:rPr>
                <w:rFonts w:ascii="맑은 고딕" w:hAnsi="맑은 고딕"/>
                <w:b/>
                <w:bCs/>
                <w:color w:val="FFFFFF" w:themeColor="background1"/>
              </w:rPr>
            </w:pPr>
            <w:r>
              <w:rPr>
                <w:rFonts w:ascii="맑은 고딕" w:hAnsi="맑은 고딕" w:hint="eastAsia"/>
                <w:b/>
                <w:bCs/>
                <w:color w:val="FFFFFF" w:themeColor="background1"/>
              </w:rPr>
              <w:t>토요일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7A10ED2A" w14:textId="77777777" w:rsidR="0075390E" w:rsidRPr="00B805C3" w:rsidRDefault="0075390E" w:rsidP="001F5528">
            <w:pPr>
              <w:pStyle w:val="a9"/>
              <w:rPr>
                <w:rFonts w:ascii="맑은 고딕" w:hAnsi="맑은 고딕"/>
                <w:b/>
                <w:bCs/>
                <w:color w:val="FFFFFF" w:themeColor="background1"/>
              </w:rPr>
            </w:pPr>
            <w:r>
              <w:rPr>
                <w:rFonts w:ascii="맑은 고딕" w:hAnsi="맑은 고딕" w:hint="eastAsia"/>
                <w:b/>
                <w:bCs/>
                <w:color w:val="FFFFFF" w:themeColor="background1"/>
              </w:rPr>
              <w:t>일요일</w:t>
            </w:r>
          </w:p>
        </w:tc>
      </w:tr>
      <w:tr w:rsidR="0075390E" w:rsidRPr="0051354C" w14:paraId="24742175" w14:textId="77777777" w:rsidTr="001F5528">
        <w:trPr>
          <w:trHeight w:val="80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74DC9356" w14:textId="5DB1E4FB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DocVariable MonthStart \@ dddd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>금요일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 "</w:instrText>
            </w:r>
            <w:r w:rsidRPr="006875C2">
              <w:rPr>
                <w:rFonts w:ascii="맑은 고딕" w:hAnsi="맑은 고딕" w:cs="바탕" w:hint="eastAsia"/>
                <w:b/>
                <w:bCs/>
                <w:color w:val="000000" w:themeColor="text1"/>
              </w:rPr>
              <w:instrText>일요일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>" 1 ""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4D0D4340" w14:textId="3BC7BA92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DocVariable MonthStart \@ dddd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>금요일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 "</w:instrText>
            </w:r>
            <w:r w:rsidRPr="006875C2">
              <w:rPr>
                <w:rFonts w:ascii="맑은 고딕" w:hAnsi="맑은 고딕" w:cs="바탕" w:hint="eastAsia"/>
                <w:b/>
                <w:bCs/>
                <w:color w:val="000000" w:themeColor="text1"/>
              </w:rPr>
              <w:instrText>월요일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" 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=A2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0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&lt;&gt; 0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=A2+1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 w:hint="eastAsia"/>
                <w:b/>
                <w:bCs/>
                <w:noProof/>
                <w:color w:val="000000" w:themeColor="text1"/>
                <w:lang w:val="ko-KR" w:bidi="ko-KR"/>
              </w:rPr>
              <w:instrText>2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""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10D9D594" w14:textId="7E5FFC14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DocVariable MonthStart \@ dddd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>금요일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 "</w:instrText>
            </w:r>
            <w:r w:rsidRPr="006875C2">
              <w:rPr>
                <w:rFonts w:ascii="맑은 고딕" w:hAnsi="맑은 고딕" w:cs="바탕" w:hint="eastAsia"/>
                <w:b/>
                <w:bCs/>
                <w:color w:val="000000" w:themeColor="text1"/>
              </w:rPr>
              <w:instrText>화요일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" 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=B2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0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&lt;&gt; 0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=B2+1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 w:hint="eastAsia"/>
                <w:b/>
                <w:bCs/>
                <w:noProof/>
                <w:color w:val="000000" w:themeColor="text1"/>
                <w:lang w:val="ko-KR" w:bidi="ko-KR"/>
              </w:rPr>
              <w:instrText>2022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""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="00B94238"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1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0FE354C0" w14:textId="68C43CB0" w:rsidR="0075390E" w:rsidRPr="006875C2" w:rsidRDefault="0075390E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DocVariable MonthStart \@ dddd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>금요일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 "</w:instrText>
            </w:r>
            <w:r w:rsidRPr="006875C2">
              <w:rPr>
                <w:rFonts w:ascii="맑은 고딕" w:hAnsi="맑은 고딕" w:cs="바탕" w:hint="eastAsia"/>
                <w:b/>
                <w:bCs/>
                <w:color w:val="000000" w:themeColor="text1"/>
              </w:rPr>
              <w:instrText>수요일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" 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=C2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0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&lt;&gt; 0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=C2+1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 w:hint="eastAsia"/>
                <w:b/>
                <w:bCs/>
                <w:noProof/>
                <w:color w:val="000000" w:themeColor="text1"/>
                <w:lang w:val="ko-KR" w:bidi="ko-KR"/>
              </w:rPr>
              <w:instrText>! C2</w:instrText>
            </w:r>
            <w:r w:rsidRPr="006875C2">
              <w:rPr>
                <w:rFonts w:ascii="맑은 고딕" w:hAnsi="맑은 고딕" w:cs="바탕" w:hint="eastAsia"/>
                <w:b/>
                <w:bCs/>
                <w:noProof/>
                <w:color w:val="000000" w:themeColor="text1"/>
                <w:lang w:val="ko-KR" w:bidi="ko-KR"/>
              </w:rPr>
              <w:instrText>은</w:instrText>
            </w:r>
            <w:r w:rsidRPr="006875C2">
              <w:rPr>
                <w:rFonts w:ascii="맑은 고딕" w:hAnsi="맑은 고딕" w:hint="eastAsia"/>
                <w:b/>
                <w:bCs/>
                <w:noProof/>
                <w:color w:val="000000" w:themeColor="text1"/>
                <w:lang w:val="ko-KR" w:bidi="ko-KR"/>
              </w:rPr>
              <w:instrText>(</w:instrText>
            </w:r>
            <w:r w:rsidRPr="006875C2">
              <w:rPr>
                <w:rFonts w:ascii="맑은 고딕" w:hAnsi="맑은 고딕" w:cs="바탕" w:hint="eastAsia"/>
                <w:b/>
                <w:bCs/>
                <w:noProof/>
                <w:color w:val="000000" w:themeColor="text1"/>
                <w:lang w:val="ko-KR" w:bidi="ko-KR"/>
              </w:rPr>
              <w:instrText>는</w:instrText>
            </w:r>
            <w:r w:rsidRPr="006875C2">
              <w:rPr>
                <w:rFonts w:ascii="맑은 고딕" w:hAnsi="맑은 고딕" w:hint="eastAsia"/>
                <w:b/>
                <w:bCs/>
                <w:noProof/>
                <w:color w:val="000000" w:themeColor="text1"/>
                <w:lang w:val="ko-KR" w:bidi="ko-KR"/>
              </w:rPr>
              <w:instrText xml:space="preserve">) </w:instrText>
            </w:r>
            <w:r w:rsidRPr="006875C2">
              <w:rPr>
                <w:rFonts w:ascii="맑은 고딕" w:hAnsi="맑은 고딕" w:cs="바탕" w:hint="eastAsia"/>
                <w:b/>
                <w:bCs/>
                <w:noProof/>
                <w:color w:val="000000" w:themeColor="text1"/>
                <w:lang w:val="ko-KR" w:bidi="ko-KR"/>
              </w:rPr>
              <w:instrText>표에</w:instrText>
            </w:r>
            <w:r w:rsidRPr="006875C2">
              <w:rPr>
                <w:rFonts w:ascii="맑은 고딕" w:hAnsi="맑은 고딕" w:hint="eastAsia"/>
                <w:b/>
                <w:bCs/>
                <w:noProof/>
                <w:color w:val="000000" w:themeColor="text1"/>
                <w:lang w:val="ko-KR" w:bidi="ko-KR"/>
              </w:rPr>
              <w:instrText xml:space="preserve"> </w:instrText>
            </w:r>
            <w:r w:rsidRPr="006875C2">
              <w:rPr>
                <w:rFonts w:ascii="맑은 고딕" w:hAnsi="맑은 고딕" w:cs="바탕" w:hint="eastAsia"/>
                <w:b/>
                <w:bCs/>
                <w:noProof/>
                <w:color w:val="000000" w:themeColor="text1"/>
                <w:lang w:val="ko-KR" w:bidi="ko-KR"/>
              </w:rPr>
              <w:instrText>없습니다</w:instrText>
            </w:r>
            <w:r w:rsidRPr="006875C2">
              <w:rPr>
                <w:rFonts w:ascii="맑은 고딕" w:hAnsi="맑은 고딕" w:hint="eastAsia"/>
                <w:b/>
                <w:bCs/>
                <w:noProof/>
                <w:color w:val="000000" w:themeColor="text1"/>
                <w:lang w:val="ko-KR" w:bidi="ko-KR"/>
              </w:rPr>
              <w:instrText>.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""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="00B94238"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2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1F371641" w14:textId="34DFEB32" w:rsidR="0075390E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3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1F5D808D" w14:textId="1BBC01FC" w:rsidR="0075390E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4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611958E5" w14:textId="4C4CDD04" w:rsidR="0075390E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</w:rPr>
              <w:t>5</w:t>
            </w:r>
          </w:p>
        </w:tc>
      </w:tr>
      <w:tr w:rsidR="0075390E" w:rsidRPr="0051354C" w14:paraId="056D8A13" w14:textId="77777777" w:rsidTr="001F5528"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16345E4C" w14:textId="77777777" w:rsidR="0075390E" w:rsidRPr="006875C2" w:rsidRDefault="0075390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72124673" w14:textId="77777777" w:rsidR="0075390E" w:rsidRPr="006875C2" w:rsidRDefault="0075390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42259680" w14:textId="77777777" w:rsidR="0075390E" w:rsidRPr="006875C2" w:rsidRDefault="0075390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370B758E" w14:textId="77777777" w:rsidR="0075390E" w:rsidRPr="006875C2" w:rsidRDefault="0075390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4DA9A63F" w14:textId="77777777" w:rsidR="0075390E" w:rsidRPr="006875C2" w:rsidRDefault="0075390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005B9AAE" w14:textId="77777777" w:rsidR="0075390E" w:rsidRPr="006875C2" w:rsidRDefault="0075390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5549A5E1" w14:textId="77777777" w:rsidR="0075390E" w:rsidRPr="006875C2" w:rsidRDefault="0075390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</w:tr>
      <w:tr w:rsidR="00FB654E" w:rsidRPr="0051354C" w14:paraId="5F963885" w14:textId="77777777" w:rsidTr="00DC633D"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EFF" w:themeFill="accent3" w:themeFillTint="66"/>
          </w:tcPr>
          <w:p w14:paraId="36E73983" w14:textId="625F35EB" w:rsidR="00FB654E" w:rsidRPr="006875C2" w:rsidRDefault="00FB654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  <w:proofErr w:type="spellStart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리깅</w:t>
            </w:r>
            <w:proofErr w:type="spellEnd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,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애니메이션 공부 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-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기초 애니메이션 및 포즈 연습</w:t>
            </w:r>
          </w:p>
        </w:tc>
      </w:tr>
      <w:tr w:rsidR="00226B37" w:rsidRPr="0051354C" w14:paraId="0A26AEEF" w14:textId="77777777" w:rsidTr="004D3296"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7F" w:themeFill="accent5" w:themeFillTint="66"/>
          </w:tcPr>
          <w:p w14:paraId="0B8BB836" w14:textId="6468E15A" w:rsidR="00226B37" w:rsidRPr="006875C2" w:rsidRDefault="00226B37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  <w:proofErr w:type="spellStart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언리얼</w:t>
            </w:r>
            <w:proofErr w:type="spellEnd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조명,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쉐이더</w:t>
            </w:r>
            <w:proofErr w:type="spellEnd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-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언리얼</w:t>
            </w:r>
            <w:proofErr w:type="spellEnd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메가스캔</w:t>
            </w:r>
          </w:p>
        </w:tc>
      </w:tr>
      <w:tr w:rsidR="0075390E" w:rsidRPr="0051354C" w14:paraId="0EA16A94" w14:textId="77777777" w:rsidTr="001F5528">
        <w:trPr>
          <w:trHeight w:val="77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0911CCF6" w14:textId="76244C8C" w:rsidR="0075390E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 w:hint="eastAsia"/>
                <w:b/>
                <w:bCs/>
                <w:color w:val="000000" w:themeColor="text1"/>
              </w:rPr>
              <w:t>6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0AF0AD72" w14:textId="44E32B85" w:rsidR="0075390E" w:rsidRPr="006875C2" w:rsidRDefault="00B94238" w:rsidP="001F5528">
            <w:pPr>
              <w:pStyle w:val="10"/>
              <w:spacing w:line="240" w:lineRule="auto"/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7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4E3AAB1B" w14:textId="3853BDD9" w:rsidR="0075390E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8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3BC30998" w14:textId="17B208AC" w:rsidR="0075390E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 w:hint="eastAsia"/>
                <w:b/>
                <w:bCs/>
                <w:color w:val="000000" w:themeColor="text1"/>
              </w:rPr>
              <w:t>9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4453DD71" w14:textId="52E7000E" w:rsidR="0075390E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10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60630DFE" w14:textId="6C63BC13" w:rsidR="0075390E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11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531CB039" w14:textId="539147BB" w:rsidR="0075390E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</w:rPr>
              <w:t>12</w:t>
            </w:r>
          </w:p>
        </w:tc>
      </w:tr>
      <w:tr w:rsidR="0075390E" w:rsidRPr="0051354C" w14:paraId="1432F909" w14:textId="77777777" w:rsidTr="001F5528"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61826A82" w14:textId="77777777" w:rsidR="0075390E" w:rsidRPr="006875C2" w:rsidRDefault="0075390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633CE6A6" w14:textId="77777777" w:rsidR="0075390E" w:rsidRPr="006875C2" w:rsidRDefault="0075390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32695DF3" w14:textId="77777777" w:rsidR="0075390E" w:rsidRPr="006875C2" w:rsidRDefault="0075390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0F45FF7C" w14:textId="77777777" w:rsidR="0075390E" w:rsidRPr="006875C2" w:rsidRDefault="0075390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0B66E11C" w14:textId="77777777" w:rsidR="0075390E" w:rsidRPr="006875C2" w:rsidRDefault="0075390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04D6B755" w14:textId="77777777" w:rsidR="0075390E" w:rsidRPr="006875C2" w:rsidRDefault="0075390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3C43E848" w14:textId="77777777" w:rsidR="0075390E" w:rsidRPr="006875C2" w:rsidRDefault="0075390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</w:tr>
      <w:tr w:rsidR="00FB654E" w:rsidRPr="0051354C" w14:paraId="07DDCEE7" w14:textId="77777777" w:rsidTr="004A0A5C"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EFF" w:themeFill="accent3" w:themeFillTint="66"/>
          </w:tcPr>
          <w:p w14:paraId="089CF132" w14:textId="47AA1993" w:rsidR="00FB654E" w:rsidRPr="006875C2" w:rsidRDefault="00FB654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  <w:proofErr w:type="spellStart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리깅</w:t>
            </w:r>
            <w:proofErr w:type="spellEnd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,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애니메이션 공부 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-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3ds </w:t>
            </w:r>
            <w:proofErr w:type="spellStart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Max</w:t>
            </w:r>
            <w:proofErr w:type="spellEnd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애니메이션 활용 팁, 무게 중심의 </w:t>
            </w:r>
            <w:proofErr w:type="spellStart"/>
            <w:proofErr w:type="gramStart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중요성,제자리</w:t>
            </w:r>
            <w:proofErr w:type="spellEnd"/>
            <w:proofErr w:type="gramEnd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점프, 걷기, 뛰는 애니메이션</w:t>
            </w:r>
          </w:p>
        </w:tc>
      </w:tr>
      <w:tr w:rsidR="00226B37" w:rsidRPr="0051354C" w14:paraId="431CD3B2" w14:textId="77777777" w:rsidTr="00C54F6D"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7F" w:themeFill="accent5" w:themeFillTint="66"/>
          </w:tcPr>
          <w:p w14:paraId="233F012D" w14:textId="316C6F1A" w:rsidR="00226B37" w:rsidRPr="006875C2" w:rsidRDefault="00226B37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  <w:proofErr w:type="spellStart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언리얼</w:t>
            </w:r>
            <w:proofErr w:type="spellEnd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조명,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쉐이더</w:t>
            </w:r>
            <w:proofErr w:type="spellEnd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-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라이팅</w:t>
            </w:r>
            <w:proofErr w:type="spellEnd"/>
          </w:p>
        </w:tc>
      </w:tr>
      <w:tr w:rsidR="0075390E" w:rsidRPr="0051354C" w14:paraId="159C380F" w14:textId="77777777" w:rsidTr="001F5528">
        <w:trPr>
          <w:trHeight w:val="79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43F21DEB" w14:textId="53F54CDC" w:rsidR="0075390E" w:rsidRPr="006875C2" w:rsidRDefault="00B94238" w:rsidP="001F5528">
            <w:pPr>
              <w:pStyle w:val="10"/>
              <w:spacing w:line="240" w:lineRule="auto"/>
              <w:rPr>
                <w:rFonts w:ascii="맑은 고딕" w:hAnsi="맑은 고딕" w:hint="eastAsia"/>
                <w:b/>
                <w:bCs/>
                <w:color w:val="000000" w:themeColor="text1"/>
                <w:szCs w:val="20"/>
                <w:lang w:val="ko-KR" w:bidi="ko-KR"/>
              </w:rPr>
            </w:pPr>
            <w:r>
              <w:rPr>
                <w:rFonts w:ascii="맑은 고딕" w:hAnsi="맑은 고딕" w:hint="eastAsia"/>
                <w:b/>
                <w:bCs/>
                <w:color w:val="000000" w:themeColor="text1"/>
                <w:szCs w:val="20"/>
                <w:lang w:val="ko-KR" w:bidi="ko-KR"/>
              </w:rPr>
              <w:t>1</w:t>
            </w:r>
            <w:r>
              <w:rPr>
                <w:rFonts w:ascii="맑은 고딕" w:hAnsi="맑은 고딕"/>
                <w:b/>
                <w:bCs/>
                <w:color w:val="000000" w:themeColor="text1"/>
                <w:szCs w:val="20"/>
                <w:lang w:val="ko-KR" w:bidi="ko-KR"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3A729A70" w14:textId="02390A6C" w:rsidR="0075390E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  <w:szCs w:val="20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szCs w:val="20"/>
                <w:lang w:val="ko-KR" w:bidi="ko-KR"/>
              </w:rPr>
              <w:t>14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599B7AE6" w14:textId="1F30E017" w:rsidR="0075390E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  <w:szCs w:val="20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szCs w:val="20"/>
                <w:lang w:val="ko-KR" w:bidi="ko-KR"/>
              </w:rPr>
              <w:t>15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3CC6BCF2" w14:textId="05A8D9DE" w:rsidR="0075390E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  <w:szCs w:val="20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szCs w:val="20"/>
                <w:lang w:val="ko-KR" w:bidi="ko-KR"/>
              </w:rPr>
              <w:t>16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2F4B5F44" w14:textId="559BD49F" w:rsidR="0075390E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  <w:szCs w:val="20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szCs w:val="20"/>
                <w:lang w:val="ko-KR" w:bidi="ko-KR"/>
              </w:rPr>
              <w:t>17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799274E3" w14:textId="3CF13377" w:rsidR="0075390E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  <w:szCs w:val="20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szCs w:val="20"/>
                <w:lang w:val="ko-KR" w:bidi="ko-KR"/>
              </w:rPr>
              <w:t>18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029B29B8" w14:textId="701B3169" w:rsidR="0075390E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  <w:szCs w:val="20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szCs w:val="20"/>
              </w:rPr>
              <w:t>19</w:t>
            </w:r>
          </w:p>
        </w:tc>
      </w:tr>
      <w:tr w:rsidR="0075390E" w:rsidRPr="0051354C" w14:paraId="1256B458" w14:textId="77777777" w:rsidTr="001F5528">
        <w:trPr>
          <w:trHeight w:val="415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251F647B" w14:textId="77777777" w:rsidR="0075390E" w:rsidRPr="006875C2" w:rsidRDefault="0075390E" w:rsidP="00FB654E">
            <w:pPr>
              <w:pStyle w:val="10"/>
              <w:spacing w:line="276" w:lineRule="auto"/>
              <w:jc w:val="center"/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405E82AC" w14:textId="77777777" w:rsidR="0075390E" w:rsidRPr="006875C2" w:rsidRDefault="0075390E" w:rsidP="00FB654E">
            <w:pPr>
              <w:pStyle w:val="10"/>
              <w:spacing w:line="276" w:lineRule="auto"/>
              <w:jc w:val="center"/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04C7DEF9" w14:textId="77777777" w:rsidR="0075390E" w:rsidRPr="006875C2" w:rsidRDefault="0075390E" w:rsidP="00FB654E">
            <w:pPr>
              <w:pStyle w:val="10"/>
              <w:spacing w:line="276" w:lineRule="auto"/>
              <w:jc w:val="center"/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02C1ABCF" w14:textId="77777777" w:rsidR="0075390E" w:rsidRPr="006875C2" w:rsidRDefault="0075390E" w:rsidP="00FB654E">
            <w:pPr>
              <w:pStyle w:val="10"/>
              <w:spacing w:line="276" w:lineRule="auto"/>
              <w:jc w:val="center"/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5AE8E443" w14:textId="77777777" w:rsidR="0075390E" w:rsidRPr="006875C2" w:rsidRDefault="0075390E" w:rsidP="00FB654E">
            <w:pPr>
              <w:pStyle w:val="10"/>
              <w:spacing w:line="276" w:lineRule="auto"/>
              <w:jc w:val="center"/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3389C3CC" w14:textId="77777777" w:rsidR="0075390E" w:rsidRPr="006875C2" w:rsidRDefault="0075390E" w:rsidP="00FB654E">
            <w:pPr>
              <w:pStyle w:val="10"/>
              <w:spacing w:line="276" w:lineRule="auto"/>
              <w:jc w:val="center"/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47293157" w14:textId="77777777" w:rsidR="0075390E" w:rsidRPr="006875C2" w:rsidRDefault="0075390E" w:rsidP="00FB654E">
            <w:pPr>
              <w:pStyle w:val="10"/>
              <w:spacing w:line="276" w:lineRule="auto"/>
              <w:jc w:val="center"/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</w:pPr>
          </w:p>
        </w:tc>
      </w:tr>
      <w:tr w:rsidR="00FB654E" w:rsidRPr="0051354C" w14:paraId="2C8C88B5" w14:textId="77777777" w:rsidTr="00327FB7">
        <w:trPr>
          <w:trHeight w:val="415"/>
        </w:trPr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EFF" w:themeFill="accent3" w:themeFillTint="66"/>
          </w:tcPr>
          <w:p w14:paraId="3DC43E08" w14:textId="597E6C3F" w:rsidR="00FB654E" w:rsidRPr="006875C2" w:rsidRDefault="00FB654E" w:rsidP="00FB654E">
            <w:pPr>
              <w:pStyle w:val="10"/>
              <w:spacing w:line="276" w:lineRule="auto"/>
              <w:jc w:val="center"/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</w:pPr>
            <w:proofErr w:type="spellStart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리깅</w:t>
            </w:r>
            <w:proofErr w:type="spellEnd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,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애니메이션 공부 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-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공격 콤보 액션부터 무기 공격 모션, 피격 모션, 죽기 모션, 스킬 모션</w:t>
            </w:r>
          </w:p>
        </w:tc>
      </w:tr>
      <w:tr w:rsidR="00226B37" w:rsidRPr="0051354C" w14:paraId="730AEDA2" w14:textId="77777777" w:rsidTr="00C42431">
        <w:trPr>
          <w:trHeight w:val="415"/>
        </w:trPr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7F" w:themeFill="accent5" w:themeFillTint="66"/>
          </w:tcPr>
          <w:p w14:paraId="0F0CA462" w14:textId="2D879BC8" w:rsidR="00226B37" w:rsidRPr="006875C2" w:rsidRDefault="00226B37" w:rsidP="00FB654E">
            <w:pPr>
              <w:pStyle w:val="10"/>
              <w:spacing w:line="276" w:lineRule="auto"/>
              <w:jc w:val="center"/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</w:pPr>
            <w:proofErr w:type="spellStart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언리얼</w:t>
            </w:r>
            <w:proofErr w:type="spellEnd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조명,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쉐이더</w:t>
            </w:r>
            <w:proofErr w:type="spellEnd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-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다이나믹 </w:t>
            </w:r>
            <w:proofErr w:type="spellStart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라이팅</w:t>
            </w:r>
            <w:proofErr w:type="spellEnd"/>
          </w:p>
        </w:tc>
      </w:tr>
      <w:tr w:rsidR="0075390E" w:rsidRPr="0051354C" w14:paraId="5CA3ED79" w14:textId="77777777" w:rsidTr="001F5528">
        <w:trPr>
          <w:trHeight w:val="77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054B5C3D" w14:textId="58BB26B3" w:rsidR="0075390E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 w:hint="eastAsia"/>
                <w:b/>
                <w:bCs/>
                <w:color w:val="000000" w:themeColor="text1"/>
              </w:rPr>
              <w:t>2</w:t>
            </w:r>
            <w:r>
              <w:rPr>
                <w:rFonts w:ascii="맑은 고딕" w:hAnsi="맑은 고딕"/>
                <w:b/>
                <w:bCs/>
                <w:color w:val="000000" w:themeColor="text1"/>
              </w:rPr>
              <w:t>0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371E315B" w14:textId="6240DC11" w:rsidR="0075390E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21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1C583572" w14:textId="26EA456D" w:rsidR="0075390E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22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7F071187" w14:textId="0C1CCCC8" w:rsidR="0075390E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23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4D38744F" w14:textId="53BA6C73" w:rsidR="0075390E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24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09D2D5BE" w14:textId="7BE19140" w:rsidR="0075390E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25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785E81BB" w14:textId="2DADE96B" w:rsidR="0075390E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</w:rPr>
              <w:t>26</w:t>
            </w:r>
          </w:p>
        </w:tc>
      </w:tr>
      <w:tr w:rsidR="0075390E" w:rsidRPr="0051354C" w14:paraId="1A10B276" w14:textId="77777777" w:rsidTr="001F5528"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17DA359E" w14:textId="77777777" w:rsidR="0075390E" w:rsidRPr="006875C2" w:rsidRDefault="0075390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2947AF23" w14:textId="77777777" w:rsidR="0075390E" w:rsidRPr="006875C2" w:rsidRDefault="0075390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3E16A928" w14:textId="77777777" w:rsidR="0075390E" w:rsidRPr="006875C2" w:rsidRDefault="0075390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06643C66" w14:textId="77777777" w:rsidR="0075390E" w:rsidRPr="006875C2" w:rsidRDefault="0075390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4E6DD8DD" w14:textId="77777777" w:rsidR="0075390E" w:rsidRPr="006875C2" w:rsidRDefault="0075390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67257EE2" w14:textId="77777777" w:rsidR="0075390E" w:rsidRPr="006875C2" w:rsidRDefault="0075390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248193D2" w14:textId="77777777" w:rsidR="0075390E" w:rsidRPr="006875C2" w:rsidRDefault="0075390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</w:tr>
      <w:tr w:rsidR="00FB654E" w:rsidRPr="0051354C" w14:paraId="51F0263F" w14:textId="77777777" w:rsidTr="00095E72"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EFF" w:themeFill="accent3" w:themeFillTint="66"/>
          </w:tcPr>
          <w:p w14:paraId="677D6DF4" w14:textId="63A499F4" w:rsidR="00FB654E" w:rsidRPr="006875C2" w:rsidRDefault="00FB654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  <w:proofErr w:type="spellStart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리깅</w:t>
            </w:r>
            <w:proofErr w:type="spellEnd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,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애니메이션 공부 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-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스킬 애니메이션과 </w:t>
            </w:r>
            <w:proofErr w:type="spellStart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마모셋</w:t>
            </w:r>
            <w:proofErr w:type="spellEnd"/>
            <w:r w:rsidRP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렌더링</w:t>
            </w:r>
          </w:p>
        </w:tc>
      </w:tr>
      <w:tr w:rsidR="00226B37" w:rsidRPr="0051354C" w14:paraId="3C103EF9" w14:textId="77777777" w:rsidTr="00E5633B"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7F" w:themeFill="accent5" w:themeFillTint="66"/>
          </w:tcPr>
          <w:p w14:paraId="209CD7D1" w14:textId="0BB665A1" w:rsidR="00226B37" w:rsidRPr="00226B37" w:rsidRDefault="00226B37" w:rsidP="00FB654E">
            <w:pPr>
              <w:pStyle w:val="10"/>
              <w:spacing w:line="276" w:lineRule="auto"/>
              <w:jc w:val="center"/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</w:pPr>
            <w:proofErr w:type="spellStart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언리얼</w:t>
            </w:r>
            <w:proofErr w:type="spellEnd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조명,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쉐이더</w:t>
            </w:r>
            <w:proofErr w:type="spellEnd"/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-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스태틱</w:t>
            </w:r>
            <w:proofErr w:type="spellEnd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라이팅</w:t>
            </w:r>
            <w:proofErr w:type="spellEnd"/>
          </w:p>
        </w:tc>
      </w:tr>
      <w:tr w:rsidR="0075390E" w:rsidRPr="0051354C" w14:paraId="60634AB7" w14:textId="77777777" w:rsidTr="001F5528">
        <w:trPr>
          <w:trHeight w:val="77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564CAC53" w14:textId="6CC8BDE0" w:rsidR="0075390E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 w:hint="eastAsia"/>
                <w:b/>
                <w:bCs/>
                <w:color w:val="000000" w:themeColor="text1"/>
              </w:rPr>
              <w:t>2</w:t>
            </w:r>
            <w:r>
              <w:rPr>
                <w:rFonts w:ascii="맑은 고딕" w:hAnsi="맑은 고딕"/>
                <w:b/>
                <w:bCs/>
                <w:color w:val="000000" w:themeColor="text1"/>
              </w:rPr>
              <w:t>7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567BCC22" w14:textId="7079F984" w:rsidR="0075390E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28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66532857" w14:textId="0EBDB052" w:rsidR="0075390E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29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1F3F7257" w14:textId="13F63E83" w:rsidR="0075390E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30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60123A30" w14:textId="362F7D56" w:rsidR="0075390E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12/1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364F2153" w14:textId="4DDC5DF6" w:rsidR="0075390E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12/2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14BE377C" w14:textId="72F2828D" w:rsidR="0075390E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</w:rPr>
              <w:t>12/3</w:t>
            </w:r>
          </w:p>
        </w:tc>
      </w:tr>
      <w:tr w:rsidR="0075390E" w:rsidRPr="0051354C" w14:paraId="28E304AE" w14:textId="77777777" w:rsidTr="001F5528"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5C3630EF" w14:textId="77777777" w:rsidR="0075390E" w:rsidRPr="006875C2" w:rsidRDefault="0075390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26003497" w14:textId="77777777" w:rsidR="0075390E" w:rsidRPr="006875C2" w:rsidRDefault="0075390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70EE50AE" w14:textId="77777777" w:rsidR="0075390E" w:rsidRPr="006875C2" w:rsidRDefault="0075390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019A1C86" w14:textId="77777777" w:rsidR="0075390E" w:rsidRPr="006875C2" w:rsidRDefault="0075390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1044F728" w14:textId="77777777" w:rsidR="0075390E" w:rsidRPr="006875C2" w:rsidRDefault="0075390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40CA6F08" w14:textId="77777777" w:rsidR="0075390E" w:rsidRPr="006875C2" w:rsidRDefault="0075390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31125F69" w14:textId="77777777" w:rsidR="0075390E" w:rsidRPr="006875C2" w:rsidRDefault="0075390E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</w:tr>
      <w:tr w:rsidR="00FB654E" w:rsidRPr="0051354C" w14:paraId="3523FF45" w14:textId="77777777" w:rsidTr="00B1267C"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EFF" w:themeFill="accent3" w:themeFillTint="66"/>
          </w:tcPr>
          <w:p w14:paraId="1F41AA03" w14:textId="2CDC7151" w:rsidR="00FB654E" w:rsidRPr="006875C2" w:rsidRDefault="00226B37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배경제작</w:t>
            </w:r>
            <w:r w:rsidR="00FB654E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공부 </w:t>
            </w:r>
            <w:r w:rsidR="00FB654E"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-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더미 제작</w:t>
            </w:r>
          </w:p>
        </w:tc>
      </w:tr>
      <w:tr w:rsidR="00226B37" w:rsidRPr="0051354C" w14:paraId="6BD84AB8" w14:textId="77777777" w:rsidTr="00331D88"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7F" w:themeFill="accent5" w:themeFillTint="66"/>
          </w:tcPr>
          <w:p w14:paraId="2700FC35" w14:textId="112DFD92" w:rsidR="00226B37" w:rsidRPr="006875C2" w:rsidRDefault="00226B37" w:rsidP="00FB654E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  <w:proofErr w:type="spellStart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언리얼</w:t>
            </w:r>
            <w:proofErr w:type="spellEnd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이펙트 </w:t>
            </w:r>
            <w:r w:rsidRPr="00226B37"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-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파티클과</w:t>
            </w:r>
            <w:proofErr w:type="spellEnd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이미터</w:t>
            </w:r>
            <w:proofErr w:type="spellEnd"/>
          </w:p>
        </w:tc>
      </w:tr>
    </w:tbl>
    <w:p w14:paraId="43F74121" w14:textId="77777777" w:rsidR="0075390E" w:rsidRDefault="0075390E">
      <w:pPr>
        <w:rPr>
          <w:rFonts w:ascii="맑은 고딕" w:hAnsi="맑은 고딕"/>
        </w:rPr>
      </w:pPr>
    </w:p>
    <w:p w14:paraId="4D0D381B" w14:textId="77777777" w:rsidR="00B94238" w:rsidRDefault="00B94238">
      <w:pPr>
        <w:rPr>
          <w:rFonts w:ascii="맑은 고딕" w:hAnsi="맑은 고딕"/>
        </w:rPr>
      </w:pPr>
    </w:p>
    <w:tbl>
      <w:tblPr>
        <w:tblStyle w:val="1-2"/>
        <w:tblW w:w="5002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레이아웃 표"/>
      </w:tblPr>
      <w:tblGrid>
        <w:gridCol w:w="7699"/>
        <w:gridCol w:w="7705"/>
      </w:tblGrid>
      <w:tr w:rsidR="00B94238" w:rsidRPr="0051354C" w14:paraId="24F1342C" w14:textId="77777777" w:rsidTr="001F5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bottom w:val="none" w:sz="0" w:space="0" w:color="auto"/>
            </w:tcBorders>
          </w:tcPr>
          <w:p w14:paraId="2F8B6D4D" w14:textId="1CA31F0B" w:rsidR="00B94238" w:rsidRPr="0051354C" w:rsidRDefault="00B94238" w:rsidP="001F5528">
            <w:pPr>
              <w:pStyle w:val="a5"/>
              <w:rPr>
                <w:rFonts w:ascii="맑은 고딕" w:hAnsi="맑은 고딕"/>
              </w:rPr>
            </w:pPr>
            <w:r w:rsidRPr="00C00034">
              <w:rPr>
                <w:rFonts w:ascii="맑은 고딕" w:hAnsi="맑은 고딕" w:hint="eastAsia"/>
                <w:sz w:val="56"/>
                <w:szCs w:val="72"/>
                <w:lang w:val="ko-KR" w:bidi="ko-KR"/>
              </w:rPr>
              <w:lastRenderedPageBreak/>
              <w:fldChar w:fldCharType="begin"/>
            </w:r>
            <w:r w:rsidRPr="00C00034">
              <w:rPr>
                <w:rFonts w:ascii="맑은 고딕" w:hAnsi="맑은 고딕" w:hint="eastAsia"/>
                <w:sz w:val="56"/>
                <w:szCs w:val="72"/>
                <w:lang w:val="ko-KR" w:bidi="ko-KR"/>
              </w:rPr>
              <w:instrText xml:space="preserve"> DOCVARIABLE  MonthStart \@ MMMM \* MERGEFORMAT </w:instrText>
            </w:r>
            <w:r w:rsidRPr="00C00034">
              <w:rPr>
                <w:rFonts w:ascii="맑은 고딕" w:hAnsi="맑은 고딕" w:hint="eastAsia"/>
                <w:sz w:val="56"/>
                <w:szCs w:val="72"/>
                <w:lang w:val="ko-KR" w:bidi="ko-KR"/>
              </w:rPr>
              <w:fldChar w:fldCharType="separate"/>
            </w:r>
            <w:r>
              <w:rPr>
                <w:rFonts w:ascii="맑은 고딕" w:hAnsi="맑은 고딕"/>
                <w:sz w:val="56"/>
                <w:szCs w:val="72"/>
                <w:lang w:val="ko-KR" w:bidi="ko-KR"/>
              </w:rPr>
              <w:t>1</w:t>
            </w:r>
            <w:r>
              <w:rPr>
                <w:rFonts w:ascii="맑은 고딕" w:hAnsi="맑은 고딕"/>
                <w:sz w:val="56"/>
                <w:szCs w:val="72"/>
                <w:lang w:val="ko-KR" w:bidi="ko-KR"/>
              </w:rPr>
              <w:t>2</w:t>
            </w:r>
            <w:r w:rsidRPr="00C00034">
              <w:rPr>
                <w:rFonts w:ascii="맑은 고딕" w:hAnsi="맑은 고딕"/>
                <w:sz w:val="56"/>
                <w:szCs w:val="72"/>
                <w:lang w:val="ko-KR" w:bidi="ko-KR"/>
              </w:rPr>
              <w:t>월</w:t>
            </w:r>
            <w:r w:rsidRPr="00C00034">
              <w:rPr>
                <w:rFonts w:ascii="맑은 고딕" w:hAnsi="맑은 고딕" w:hint="eastAsia"/>
                <w:sz w:val="56"/>
                <w:szCs w:val="72"/>
                <w:lang w:val="ko-KR" w:bidi="ko-KR"/>
              </w:rPr>
              <w:fldChar w:fldCharType="end"/>
            </w:r>
          </w:p>
        </w:tc>
        <w:tc>
          <w:tcPr>
            <w:tcW w:w="2501" w:type="pct"/>
            <w:tcBorders>
              <w:bottom w:val="none" w:sz="0" w:space="0" w:color="auto"/>
            </w:tcBorders>
          </w:tcPr>
          <w:p w14:paraId="12ECE3F0" w14:textId="77777777" w:rsidR="00B94238" w:rsidRPr="0051354C" w:rsidRDefault="00B94238" w:rsidP="001F5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/>
              </w:rPr>
            </w:pPr>
          </w:p>
        </w:tc>
      </w:tr>
    </w:tbl>
    <w:tbl>
      <w:tblPr>
        <w:tblStyle w:val="aa"/>
        <w:tblW w:w="5000" w:type="pct"/>
        <w:tblLayout w:type="fixed"/>
        <w:tblLook w:val="0420" w:firstRow="1" w:lastRow="0" w:firstColumn="0" w:lastColumn="0" w:noHBand="0" w:noVBand="1"/>
        <w:tblCaption w:val="레이아웃 표"/>
      </w:tblPr>
      <w:tblGrid>
        <w:gridCol w:w="2197"/>
        <w:gridCol w:w="2197"/>
        <w:gridCol w:w="2198"/>
        <w:gridCol w:w="2199"/>
        <w:gridCol w:w="2199"/>
        <w:gridCol w:w="2199"/>
        <w:gridCol w:w="2199"/>
      </w:tblGrid>
      <w:tr w:rsidR="00B94238" w:rsidRPr="0051354C" w14:paraId="69D41866" w14:textId="77777777" w:rsidTr="001F5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546B487C" w14:textId="77777777" w:rsidR="00B94238" w:rsidRPr="00B805C3" w:rsidRDefault="00B94238" w:rsidP="001F5528">
            <w:pPr>
              <w:pStyle w:val="a9"/>
              <w:rPr>
                <w:rFonts w:ascii="맑은 고딕" w:hAnsi="맑은 고딕"/>
                <w:b/>
                <w:bCs/>
                <w:color w:val="FFFFFF" w:themeColor="background1"/>
              </w:rPr>
            </w:pPr>
            <w:r>
              <w:rPr>
                <w:rFonts w:ascii="맑은 고딕" w:hAnsi="맑은 고딕" w:hint="eastAsia"/>
                <w:b/>
                <w:bCs/>
                <w:color w:val="FFFFFF" w:themeColor="background1"/>
              </w:rPr>
              <w:t>월요일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32C8A858" w14:textId="77777777" w:rsidR="00B94238" w:rsidRPr="00B805C3" w:rsidRDefault="00B94238" w:rsidP="001F5528">
            <w:pPr>
              <w:pStyle w:val="a9"/>
              <w:rPr>
                <w:rFonts w:ascii="맑은 고딕" w:hAnsi="맑은 고딕"/>
                <w:b/>
                <w:bCs/>
                <w:color w:val="FFFFFF" w:themeColor="background1"/>
              </w:rPr>
            </w:pPr>
            <w:r>
              <w:rPr>
                <w:rFonts w:ascii="맑은 고딕" w:hAnsi="맑은 고딕" w:hint="eastAsia"/>
                <w:b/>
                <w:bCs/>
                <w:color w:val="FFFFFF" w:themeColor="background1"/>
              </w:rPr>
              <w:t>화요일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56EF1601" w14:textId="77777777" w:rsidR="00B94238" w:rsidRPr="00B805C3" w:rsidRDefault="00B94238" w:rsidP="001F5528">
            <w:pPr>
              <w:pStyle w:val="a9"/>
              <w:rPr>
                <w:rFonts w:ascii="맑은 고딕" w:hAnsi="맑은 고딕"/>
                <w:b/>
                <w:bCs/>
                <w:color w:val="FFFFFF" w:themeColor="background1"/>
              </w:rPr>
            </w:pPr>
            <w:r>
              <w:rPr>
                <w:rFonts w:ascii="맑은 고딕" w:hAnsi="맑은 고딕" w:hint="eastAsia"/>
                <w:b/>
                <w:bCs/>
                <w:color w:val="FFFFFF" w:themeColor="background1"/>
              </w:rPr>
              <w:t>수요일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2D2BFCA1" w14:textId="77777777" w:rsidR="00B94238" w:rsidRPr="00B805C3" w:rsidRDefault="00B94238" w:rsidP="001F5528">
            <w:pPr>
              <w:pStyle w:val="a9"/>
              <w:rPr>
                <w:rFonts w:ascii="맑은 고딕" w:hAnsi="맑은 고딕"/>
                <w:b/>
                <w:bCs/>
                <w:color w:val="FFFFFF" w:themeColor="background1"/>
              </w:rPr>
            </w:pPr>
            <w:r>
              <w:rPr>
                <w:rFonts w:ascii="맑은 고딕" w:hAnsi="맑은 고딕" w:hint="eastAsia"/>
                <w:b/>
                <w:bCs/>
                <w:color w:val="FFFFFF" w:themeColor="background1"/>
              </w:rPr>
              <w:t>목요일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0B878548" w14:textId="77777777" w:rsidR="00B94238" w:rsidRPr="00B805C3" w:rsidRDefault="00B94238" w:rsidP="001F5528">
            <w:pPr>
              <w:pStyle w:val="a9"/>
              <w:rPr>
                <w:rFonts w:ascii="맑은 고딕" w:hAnsi="맑은 고딕"/>
                <w:b/>
                <w:bCs/>
                <w:color w:val="FFFFFF" w:themeColor="background1"/>
              </w:rPr>
            </w:pPr>
            <w:r>
              <w:rPr>
                <w:rFonts w:ascii="맑은 고딕" w:hAnsi="맑은 고딕" w:hint="eastAsia"/>
                <w:b/>
                <w:bCs/>
                <w:color w:val="FFFFFF" w:themeColor="background1"/>
              </w:rPr>
              <w:t>금요일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6910D7FF" w14:textId="77777777" w:rsidR="00B94238" w:rsidRPr="00B805C3" w:rsidRDefault="00B94238" w:rsidP="001F5528">
            <w:pPr>
              <w:pStyle w:val="a9"/>
              <w:rPr>
                <w:rFonts w:ascii="맑은 고딕" w:hAnsi="맑은 고딕"/>
                <w:b/>
                <w:bCs/>
                <w:color w:val="FFFFFF" w:themeColor="background1"/>
              </w:rPr>
            </w:pPr>
            <w:r>
              <w:rPr>
                <w:rFonts w:ascii="맑은 고딕" w:hAnsi="맑은 고딕" w:hint="eastAsia"/>
                <w:b/>
                <w:bCs/>
                <w:color w:val="FFFFFF" w:themeColor="background1"/>
              </w:rPr>
              <w:t>토요일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463B3E5C" w14:textId="77777777" w:rsidR="00B94238" w:rsidRPr="00B805C3" w:rsidRDefault="00B94238" w:rsidP="001F5528">
            <w:pPr>
              <w:pStyle w:val="a9"/>
              <w:rPr>
                <w:rFonts w:ascii="맑은 고딕" w:hAnsi="맑은 고딕"/>
                <w:b/>
                <w:bCs/>
                <w:color w:val="FFFFFF" w:themeColor="background1"/>
              </w:rPr>
            </w:pPr>
            <w:r>
              <w:rPr>
                <w:rFonts w:ascii="맑은 고딕" w:hAnsi="맑은 고딕" w:hint="eastAsia"/>
                <w:b/>
                <w:bCs/>
                <w:color w:val="FFFFFF" w:themeColor="background1"/>
              </w:rPr>
              <w:t>일요일</w:t>
            </w:r>
          </w:p>
        </w:tc>
      </w:tr>
      <w:tr w:rsidR="00B94238" w:rsidRPr="0051354C" w14:paraId="0AEE470E" w14:textId="77777777" w:rsidTr="001F5528">
        <w:trPr>
          <w:trHeight w:val="80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08B8FE1D" w14:textId="38C6A828" w:rsidR="00B94238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DocVariable MonthStart \@ dddd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>금요일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 "</w:instrText>
            </w:r>
            <w:r w:rsidRPr="006875C2">
              <w:rPr>
                <w:rFonts w:ascii="맑은 고딕" w:hAnsi="맑은 고딕" w:cs="바탕" w:hint="eastAsia"/>
                <w:b/>
                <w:bCs/>
                <w:color w:val="000000" w:themeColor="text1"/>
              </w:rPr>
              <w:instrText>일요일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>" 1 ""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3BF95815" w14:textId="4278F5FD" w:rsidR="00B94238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DocVariable MonthStart \@ dddd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>금요일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 "</w:instrText>
            </w:r>
            <w:r w:rsidRPr="006875C2">
              <w:rPr>
                <w:rFonts w:ascii="맑은 고딕" w:hAnsi="맑은 고딕" w:cs="바탕" w:hint="eastAsia"/>
                <w:b/>
                <w:bCs/>
                <w:color w:val="000000" w:themeColor="text1"/>
              </w:rPr>
              <w:instrText>월요일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" 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=A2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0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&lt;&gt; 0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=A2+1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 w:hint="eastAsia"/>
                <w:b/>
                <w:bCs/>
                <w:noProof/>
                <w:color w:val="000000" w:themeColor="text1"/>
                <w:lang w:val="ko-KR" w:bidi="ko-KR"/>
              </w:rPr>
              <w:instrText>2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""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67B4E449" w14:textId="3581CC65" w:rsidR="00B94238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DocVariable MonthStart \@ dddd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>금요일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 "</w:instrText>
            </w:r>
            <w:r w:rsidRPr="006875C2">
              <w:rPr>
                <w:rFonts w:ascii="맑은 고딕" w:hAnsi="맑은 고딕" w:cs="바탕" w:hint="eastAsia"/>
                <w:b/>
                <w:bCs/>
                <w:color w:val="000000" w:themeColor="text1"/>
              </w:rPr>
              <w:instrText>화요일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" 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=B2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0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&lt;&gt; 0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=B2+1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 w:hint="eastAsia"/>
                <w:b/>
                <w:bCs/>
                <w:noProof/>
                <w:color w:val="000000" w:themeColor="text1"/>
                <w:lang w:val="ko-KR" w:bidi="ko-KR"/>
              </w:rPr>
              <w:instrText>2022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""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21A6A960" w14:textId="4F8AFE3B" w:rsidR="00B94238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DocVariable MonthStart \@ dddd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>금요일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 "</w:instrText>
            </w:r>
            <w:r w:rsidRPr="006875C2">
              <w:rPr>
                <w:rFonts w:ascii="맑은 고딕" w:hAnsi="맑은 고딕" w:cs="바탕" w:hint="eastAsia"/>
                <w:b/>
                <w:bCs/>
                <w:color w:val="000000" w:themeColor="text1"/>
              </w:rPr>
              <w:instrText>수요일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" 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IF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=C2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/>
                <w:b/>
                <w:bCs/>
                <w:noProof/>
                <w:color w:val="000000" w:themeColor="text1"/>
                <w:lang w:val="ko-KR" w:bidi="ko-KR"/>
              </w:rPr>
              <w:instrText>0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&lt;&gt; 0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begin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=C2+1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separate"/>
            </w:r>
            <w:r w:rsidRPr="006875C2">
              <w:rPr>
                <w:rFonts w:ascii="맑은 고딕" w:hAnsi="맑은 고딕" w:hint="eastAsia"/>
                <w:b/>
                <w:bCs/>
                <w:noProof/>
                <w:color w:val="000000" w:themeColor="text1"/>
                <w:lang w:val="ko-KR" w:bidi="ko-KR"/>
              </w:rPr>
              <w:instrText>! C2</w:instrText>
            </w:r>
            <w:r w:rsidRPr="006875C2">
              <w:rPr>
                <w:rFonts w:ascii="맑은 고딕" w:hAnsi="맑은 고딕" w:cs="바탕" w:hint="eastAsia"/>
                <w:b/>
                <w:bCs/>
                <w:noProof/>
                <w:color w:val="000000" w:themeColor="text1"/>
                <w:lang w:val="ko-KR" w:bidi="ko-KR"/>
              </w:rPr>
              <w:instrText>은</w:instrText>
            </w:r>
            <w:r w:rsidRPr="006875C2">
              <w:rPr>
                <w:rFonts w:ascii="맑은 고딕" w:hAnsi="맑은 고딕" w:hint="eastAsia"/>
                <w:b/>
                <w:bCs/>
                <w:noProof/>
                <w:color w:val="000000" w:themeColor="text1"/>
                <w:lang w:val="ko-KR" w:bidi="ko-KR"/>
              </w:rPr>
              <w:instrText>(</w:instrText>
            </w:r>
            <w:r w:rsidRPr="006875C2">
              <w:rPr>
                <w:rFonts w:ascii="맑은 고딕" w:hAnsi="맑은 고딕" w:cs="바탕" w:hint="eastAsia"/>
                <w:b/>
                <w:bCs/>
                <w:noProof/>
                <w:color w:val="000000" w:themeColor="text1"/>
                <w:lang w:val="ko-KR" w:bidi="ko-KR"/>
              </w:rPr>
              <w:instrText>는</w:instrText>
            </w:r>
            <w:r w:rsidRPr="006875C2">
              <w:rPr>
                <w:rFonts w:ascii="맑은 고딕" w:hAnsi="맑은 고딕" w:hint="eastAsia"/>
                <w:b/>
                <w:bCs/>
                <w:noProof/>
                <w:color w:val="000000" w:themeColor="text1"/>
                <w:lang w:val="ko-KR" w:bidi="ko-KR"/>
              </w:rPr>
              <w:instrText xml:space="preserve">) </w:instrText>
            </w:r>
            <w:r w:rsidRPr="006875C2">
              <w:rPr>
                <w:rFonts w:ascii="맑은 고딕" w:hAnsi="맑은 고딕" w:cs="바탕" w:hint="eastAsia"/>
                <w:b/>
                <w:bCs/>
                <w:noProof/>
                <w:color w:val="000000" w:themeColor="text1"/>
                <w:lang w:val="ko-KR" w:bidi="ko-KR"/>
              </w:rPr>
              <w:instrText>표에</w:instrText>
            </w:r>
            <w:r w:rsidRPr="006875C2">
              <w:rPr>
                <w:rFonts w:ascii="맑은 고딕" w:hAnsi="맑은 고딕" w:hint="eastAsia"/>
                <w:b/>
                <w:bCs/>
                <w:noProof/>
                <w:color w:val="000000" w:themeColor="text1"/>
                <w:lang w:val="ko-KR" w:bidi="ko-KR"/>
              </w:rPr>
              <w:instrText xml:space="preserve"> </w:instrText>
            </w:r>
            <w:r w:rsidRPr="006875C2">
              <w:rPr>
                <w:rFonts w:ascii="맑은 고딕" w:hAnsi="맑은 고딕" w:cs="바탕" w:hint="eastAsia"/>
                <w:b/>
                <w:bCs/>
                <w:noProof/>
                <w:color w:val="000000" w:themeColor="text1"/>
                <w:lang w:val="ko-KR" w:bidi="ko-KR"/>
              </w:rPr>
              <w:instrText>없습니다</w:instrText>
            </w:r>
            <w:r w:rsidRPr="006875C2">
              <w:rPr>
                <w:rFonts w:ascii="맑은 고딕" w:hAnsi="맑은 고딕" w:hint="eastAsia"/>
                <w:b/>
                <w:bCs/>
                <w:noProof/>
                <w:color w:val="000000" w:themeColor="text1"/>
                <w:lang w:val="ko-KR" w:bidi="ko-KR"/>
              </w:rPr>
              <w:instrText>.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instrText xml:space="preserve"> "" </w:instrText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  <w:r w:rsidRPr="006875C2"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  <w:fldChar w:fldCharType="end"/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11BC8E16" w14:textId="4F707770" w:rsidR="00B94238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09A39D0A" w14:textId="0C91E4C7" w:rsidR="00B94238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2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64CC4134" w14:textId="78BF11CC" w:rsidR="00B94238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</w:rPr>
              <w:t>3</w:t>
            </w:r>
          </w:p>
        </w:tc>
      </w:tr>
      <w:tr w:rsidR="00B94238" w:rsidRPr="0051354C" w14:paraId="161E9EAE" w14:textId="77777777" w:rsidTr="001F5528"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72288B6C" w14:textId="77777777" w:rsidR="00B94238" w:rsidRPr="006875C2" w:rsidRDefault="00B94238" w:rsidP="00226B37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187995F0" w14:textId="77777777" w:rsidR="00B94238" w:rsidRPr="006875C2" w:rsidRDefault="00B94238" w:rsidP="00226B37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0B79DAA7" w14:textId="77777777" w:rsidR="00B94238" w:rsidRPr="006875C2" w:rsidRDefault="00B94238" w:rsidP="00226B37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5CC5F090" w14:textId="77777777" w:rsidR="00B94238" w:rsidRPr="006875C2" w:rsidRDefault="00B94238" w:rsidP="00226B37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30AAB17C" w14:textId="77777777" w:rsidR="00B94238" w:rsidRPr="006875C2" w:rsidRDefault="00B94238" w:rsidP="00226B37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1F67AE7A" w14:textId="77777777" w:rsidR="00B94238" w:rsidRPr="006875C2" w:rsidRDefault="00B94238" w:rsidP="00226B37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679D3C49" w14:textId="77777777" w:rsidR="00B94238" w:rsidRPr="006875C2" w:rsidRDefault="00B94238" w:rsidP="00226B37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</w:tr>
      <w:tr w:rsidR="00FB654E" w:rsidRPr="0051354C" w14:paraId="0EAF01BD" w14:textId="77777777" w:rsidTr="00FE3602"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EFF" w:themeFill="accent3" w:themeFillTint="66"/>
          </w:tcPr>
          <w:p w14:paraId="10A7C14B" w14:textId="59884D50" w:rsidR="00FB654E" w:rsidRPr="006875C2" w:rsidRDefault="00226B37" w:rsidP="00226B37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배경제작 공부 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-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언리얼</w:t>
            </w:r>
            <w:proofErr w:type="spellEnd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엔진 </w:t>
            </w:r>
            <w:proofErr w:type="spellStart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임포트</w:t>
            </w:r>
            <w:proofErr w:type="spellEnd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및 나머지 더미 제작하여 배치</w:t>
            </w:r>
          </w:p>
        </w:tc>
      </w:tr>
      <w:tr w:rsidR="00226B37" w:rsidRPr="0051354C" w14:paraId="1863E0D8" w14:textId="77777777" w:rsidTr="00727B2F"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7F" w:themeFill="accent5" w:themeFillTint="66"/>
          </w:tcPr>
          <w:p w14:paraId="2DDD2868" w14:textId="50303204" w:rsidR="00226B37" w:rsidRPr="006875C2" w:rsidRDefault="00226B37" w:rsidP="00226B37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  <w:proofErr w:type="spellStart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언리얼</w:t>
            </w:r>
            <w:proofErr w:type="spellEnd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이펙트 </w:t>
            </w:r>
            <w:r w:rsidRPr="00226B37"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-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카툰형</w:t>
            </w:r>
            <w:proofErr w:type="spellEnd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히트, 검기 트레일 이펙트, 쇼크웨이브</w:t>
            </w:r>
          </w:p>
        </w:tc>
      </w:tr>
      <w:tr w:rsidR="00B94238" w:rsidRPr="0051354C" w14:paraId="06CDC4E2" w14:textId="77777777" w:rsidTr="001F5528">
        <w:trPr>
          <w:trHeight w:val="77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4AB587C0" w14:textId="175FCEC1" w:rsidR="00B94238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 w:hint="eastAsia"/>
                <w:b/>
                <w:bCs/>
                <w:color w:val="000000" w:themeColor="text1"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31259CF4" w14:textId="6E6D108D" w:rsidR="00B94238" w:rsidRPr="006875C2" w:rsidRDefault="00B94238" w:rsidP="001F5528">
            <w:pPr>
              <w:pStyle w:val="10"/>
              <w:spacing w:line="240" w:lineRule="auto"/>
              <w:rPr>
                <w:rFonts w:ascii="맑은 고딕" w:hAnsi="맑은 고딕" w:hint="eastAsia"/>
                <w:b/>
                <w:bCs/>
                <w:color w:val="000000" w:themeColor="text1"/>
                <w:lang w:val="ko-KR" w:bidi="ko-KR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5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0B030C11" w14:textId="2D14B437" w:rsidR="00B94238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6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0EF2B056" w14:textId="0AA4B8A6" w:rsidR="00B94238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</w:rPr>
              <w:t>7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0F6383A6" w14:textId="4C92F506" w:rsidR="00B94238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8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77BE37D1" w14:textId="6387A636" w:rsidR="00B94238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9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577035D3" w14:textId="3E140808" w:rsidR="00B94238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</w:rPr>
              <w:t>10</w:t>
            </w:r>
          </w:p>
        </w:tc>
      </w:tr>
      <w:tr w:rsidR="00B94238" w:rsidRPr="0051354C" w14:paraId="03317E25" w14:textId="77777777" w:rsidTr="001F5528"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1F06D4CA" w14:textId="77777777" w:rsidR="00B94238" w:rsidRPr="006875C2" w:rsidRDefault="00B94238" w:rsidP="00226B37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641E162F" w14:textId="77777777" w:rsidR="00B94238" w:rsidRPr="006875C2" w:rsidRDefault="00B94238" w:rsidP="00226B37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7145E9E1" w14:textId="77777777" w:rsidR="00B94238" w:rsidRPr="006875C2" w:rsidRDefault="00B94238" w:rsidP="00226B37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222A50A8" w14:textId="77777777" w:rsidR="00B94238" w:rsidRPr="006875C2" w:rsidRDefault="00B94238" w:rsidP="00226B37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4C64F082" w14:textId="77777777" w:rsidR="00B94238" w:rsidRPr="006875C2" w:rsidRDefault="00B94238" w:rsidP="00226B37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576B7CE6" w14:textId="77777777" w:rsidR="00B94238" w:rsidRPr="006875C2" w:rsidRDefault="00B94238" w:rsidP="00226B37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51A35CF2" w14:textId="77777777" w:rsidR="00B94238" w:rsidRPr="006875C2" w:rsidRDefault="00B94238" w:rsidP="00226B37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</w:tr>
      <w:tr w:rsidR="00FB654E" w:rsidRPr="0051354C" w14:paraId="11E9586C" w14:textId="77777777" w:rsidTr="0087315A"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EFF" w:themeFill="accent3" w:themeFillTint="66"/>
          </w:tcPr>
          <w:p w14:paraId="30679C71" w14:textId="3D18B974" w:rsidR="00FB654E" w:rsidRPr="006875C2" w:rsidRDefault="00226B37" w:rsidP="00226B37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배경제작 공부 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-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zbrush를</w:t>
            </w:r>
            <w:proofErr w:type="spellEnd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이용하여 제작</w:t>
            </w:r>
          </w:p>
        </w:tc>
      </w:tr>
      <w:tr w:rsidR="00226B37" w:rsidRPr="0051354C" w14:paraId="41DC8CA4" w14:textId="77777777" w:rsidTr="00C33002"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7F" w:themeFill="accent5" w:themeFillTint="66"/>
          </w:tcPr>
          <w:p w14:paraId="67E47154" w14:textId="151F1C6B" w:rsidR="00226B37" w:rsidRPr="006875C2" w:rsidRDefault="00226B37" w:rsidP="00226B37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  <w:proofErr w:type="spellStart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언리얼</w:t>
            </w:r>
            <w:proofErr w:type="spellEnd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이펙트 </w:t>
            </w:r>
            <w:r w:rsidRPr="00226B37"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-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레이저 이펙트</w:t>
            </w:r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,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화염폭발</w:t>
            </w:r>
          </w:p>
        </w:tc>
      </w:tr>
      <w:tr w:rsidR="00B94238" w:rsidRPr="0051354C" w14:paraId="5BA8AFBC" w14:textId="77777777" w:rsidTr="001F5528">
        <w:trPr>
          <w:trHeight w:val="79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450C4359" w14:textId="3335F5AD" w:rsidR="00B94238" w:rsidRPr="006875C2" w:rsidRDefault="00B94238" w:rsidP="001F5528">
            <w:pPr>
              <w:pStyle w:val="10"/>
              <w:spacing w:line="240" w:lineRule="auto"/>
              <w:rPr>
                <w:rFonts w:ascii="맑은 고딕" w:hAnsi="맑은 고딕" w:hint="eastAsia"/>
                <w:b/>
                <w:bCs/>
                <w:color w:val="000000" w:themeColor="text1"/>
                <w:szCs w:val="20"/>
                <w:lang w:val="ko-KR" w:bidi="ko-KR"/>
              </w:rPr>
            </w:pPr>
            <w:r>
              <w:rPr>
                <w:rFonts w:ascii="맑은 고딕" w:hAnsi="맑은 고딕" w:hint="eastAsia"/>
                <w:b/>
                <w:bCs/>
                <w:color w:val="000000" w:themeColor="text1"/>
                <w:szCs w:val="20"/>
                <w:lang w:val="ko-KR" w:bidi="ko-KR"/>
              </w:rPr>
              <w:t>1</w:t>
            </w:r>
            <w:r>
              <w:rPr>
                <w:rFonts w:ascii="맑은 고딕" w:hAnsi="맑은 고딕"/>
                <w:b/>
                <w:bCs/>
                <w:color w:val="000000" w:themeColor="text1"/>
                <w:szCs w:val="20"/>
                <w:lang w:val="ko-KR" w:bidi="ko-KR"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02808A06" w14:textId="21A0FB9F" w:rsidR="00B94238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  <w:szCs w:val="20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szCs w:val="20"/>
                <w:lang w:val="ko-KR" w:bidi="ko-KR"/>
              </w:rPr>
              <w:t>12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183BAFBF" w14:textId="0C67EB12" w:rsidR="00B94238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  <w:szCs w:val="20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szCs w:val="20"/>
                <w:lang w:val="ko-KR" w:bidi="ko-KR"/>
              </w:rPr>
              <w:t>13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44D1E245" w14:textId="69DAEB25" w:rsidR="00B94238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  <w:szCs w:val="20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szCs w:val="20"/>
                <w:lang w:val="ko-KR" w:bidi="ko-KR"/>
              </w:rPr>
              <w:t>14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42E23E2B" w14:textId="603A8EFF" w:rsidR="00B94238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  <w:szCs w:val="20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szCs w:val="20"/>
                <w:lang w:val="ko-KR" w:bidi="ko-KR"/>
              </w:rPr>
              <w:t>15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7C77CDEF" w14:textId="080A9382" w:rsidR="00B94238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  <w:szCs w:val="20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szCs w:val="20"/>
                <w:lang w:val="ko-KR" w:bidi="ko-KR"/>
              </w:rPr>
              <w:t>16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1B24539F" w14:textId="1D5CE063" w:rsidR="00B94238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  <w:szCs w:val="20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szCs w:val="20"/>
              </w:rPr>
              <w:t>17</w:t>
            </w:r>
          </w:p>
        </w:tc>
      </w:tr>
      <w:tr w:rsidR="00B94238" w:rsidRPr="0051354C" w14:paraId="7A4771B0" w14:textId="77777777" w:rsidTr="001F5528">
        <w:trPr>
          <w:trHeight w:val="415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716AA93E" w14:textId="77777777" w:rsidR="00B94238" w:rsidRPr="006875C2" w:rsidRDefault="00B94238" w:rsidP="00226B37">
            <w:pPr>
              <w:pStyle w:val="10"/>
              <w:spacing w:line="276" w:lineRule="auto"/>
              <w:jc w:val="center"/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23EBA995" w14:textId="77777777" w:rsidR="00B94238" w:rsidRPr="006875C2" w:rsidRDefault="00B94238" w:rsidP="00226B37">
            <w:pPr>
              <w:pStyle w:val="10"/>
              <w:spacing w:line="276" w:lineRule="auto"/>
              <w:jc w:val="center"/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22D58EED" w14:textId="77777777" w:rsidR="00B94238" w:rsidRPr="006875C2" w:rsidRDefault="00B94238" w:rsidP="00226B37">
            <w:pPr>
              <w:pStyle w:val="10"/>
              <w:spacing w:line="276" w:lineRule="auto"/>
              <w:jc w:val="center"/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75D8CCBF" w14:textId="77777777" w:rsidR="00B94238" w:rsidRPr="006875C2" w:rsidRDefault="00B94238" w:rsidP="00226B37">
            <w:pPr>
              <w:pStyle w:val="10"/>
              <w:spacing w:line="276" w:lineRule="auto"/>
              <w:jc w:val="center"/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1933B380" w14:textId="77777777" w:rsidR="00B94238" w:rsidRPr="006875C2" w:rsidRDefault="00B94238" w:rsidP="00226B37">
            <w:pPr>
              <w:pStyle w:val="10"/>
              <w:spacing w:line="276" w:lineRule="auto"/>
              <w:jc w:val="center"/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6F79EF91" w14:textId="77777777" w:rsidR="00B94238" w:rsidRPr="006875C2" w:rsidRDefault="00B94238" w:rsidP="00226B37">
            <w:pPr>
              <w:pStyle w:val="10"/>
              <w:spacing w:line="276" w:lineRule="auto"/>
              <w:jc w:val="center"/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33E8851D" w14:textId="77777777" w:rsidR="00B94238" w:rsidRPr="006875C2" w:rsidRDefault="00B94238" w:rsidP="00226B37">
            <w:pPr>
              <w:pStyle w:val="10"/>
              <w:spacing w:line="276" w:lineRule="auto"/>
              <w:jc w:val="center"/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</w:pPr>
          </w:p>
        </w:tc>
      </w:tr>
      <w:tr w:rsidR="00FB654E" w:rsidRPr="0051354C" w14:paraId="78C30BD1" w14:textId="77777777" w:rsidTr="00947DE3">
        <w:trPr>
          <w:trHeight w:val="415"/>
        </w:trPr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EFF" w:themeFill="accent3" w:themeFillTint="66"/>
          </w:tcPr>
          <w:p w14:paraId="61B1B03D" w14:textId="58EA4B7D" w:rsidR="00FB654E" w:rsidRPr="006875C2" w:rsidRDefault="00226B37" w:rsidP="00226B37">
            <w:pPr>
              <w:pStyle w:val="10"/>
              <w:spacing w:line="276" w:lineRule="auto"/>
              <w:jc w:val="center"/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</w:pPr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배경제작 공부 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-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로우폴리</w:t>
            </w:r>
            <w:proofErr w:type="spellEnd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및 </w:t>
            </w:r>
            <w:proofErr w:type="spellStart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언랩</w:t>
            </w:r>
            <w:proofErr w:type="spellEnd"/>
          </w:p>
        </w:tc>
      </w:tr>
      <w:tr w:rsidR="00226B37" w:rsidRPr="0051354C" w14:paraId="4045F8DE" w14:textId="77777777" w:rsidTr="00CA1347">
        <w:trPr>
          <w:trHeight w:val="415"/>
        </w:trPr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7F" w:themeFill="accent5" w:themeFillTint="66"/>
          </w:tcPr>
          <w:p w14:paraId="225F622C" w14:textId="2EF9CE1D" w:rsidR="00226B37" w:rsidRPr="006875C2" w:rsidRDefault="00226B37" w:rsidP="00226B37">
            <w:pPr>
              <w:pStyle w:val="10"/>
              <w:spacing w:line="276" w:lineRule="auto"/>
              <w:jc w:val="center"/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</w:pPr>
            <w:proofErr w:type="spellStart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언리얼</w:t>
            </w:r>
            <w:proofErr w:type="spellEnd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이펙트 </w:t>
            </w:r>
            <w:r w:rsidRPr="00226B37"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-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파티리본 이펙트</w:t>
            </w:r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,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브레스</w:t>
            </w:r>
            <w:proofErr w:type="spellEnd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이펙트</w:t>
            </w:r>
          </w:p>
        </w:tc>
      </w:tr>
      <w:tr w:rsidR="00B94238" w:rsidRPr="0051354C" w14:paraId="103EF8A5" w14:textId="77777777" w:rsidTr="001F5528">
        <w:trPr>
          <w:trHeight w:val="77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5769300B" w14:textId="3B0F49E3" w:rsidR="00B94238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 w:hint="eastAsia"/>
                <w:b/>
                <w:bCs/>
                <w:color w:val="000000" w:themeColor="text1"/>
              </w:rPr>
              <w:t>1</w:t>
            </w:r>
            <w:r>
              <w:rPr>
                <w:rFonts w:ascii="맑은 고딕" w:hAnsi="맑은 고딕"/>
                <w:b/>
                <w:bCs/>
                <w:color w:val="000000" w:themeColor="text1"/>
              </w:rPr>
              <w:t>8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7964F633" w14:textId="10C969B3" w:rsidR="00B94238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19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31460B6C" w14:textId="08B048F7" w:rsidR="00B94238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 w:hint="eastAsia"/>
                <w:b/>
                <w:bCs/>
                <w:color w:val="000000" w:themeColor="text1"/>
              </w:rPr>
              <w:t>2</w:t>
            </w:r>
            <w:r>
              <w:rPr>
                <w:rFonts w:ascii="맑은 고딕" w:hAnsi="맑은 고딕"/>
                <w:b/>
                <w:bCs/>
                <w:color w:val="000000" w:themeColor="text1"/>
              </w:rPr>
              <w:t>0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673102AD" w14:textId="2C2813E3" w:rsidR="00B94238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21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5E409BE2" w14:textId="771699F7" w:rsidR="00B94238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22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6FA922A9" w14:textId="7CE526A3" w:rsidR="00B94238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23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46A3AD5F" w14:textId="5BD9C60C" w:rsidR="00B94238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</w:rPr>
              <w:t>24</w:t>
            </w:r>
          </w:p>
        </w:tc>
      </w:tr>
      <w:tr w:rsidR="00B94238" w:rsidRPr="0051354C" w14:paraId="05695EBE" w14:textId="77777777" w:rsidTr="001F5528"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5AD59154" w14:textId="77777777" w:rsidR="00B94238" w:rsidRPr="006875C2" w:rsidRDefault="00B94238" w:rsidP="00226B37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4E3536FB" w14:textId="77777777" w:rsidR="00B94238" w:rsidRPr="006875C2" w:rsidRDefault="00B94238" w:rsidP="00226B37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6A8B1180" w14:textId="77777777" w:rsidR="00B94238" w:rsidRPr="006875C2" w:rsidRDefault="00B94238" w:rsidP="00226B37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742B3EED" w14:textId="77777777" w:rsidR="00B94238" w:rsidRPr="006875C2" w:rsidRDefault="00B94238" w:rsidP="00226B37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3A1A0BB9" w14:textId="77777777" w:rsidR="00B94238" w:rsidRPr="006875C2" w:rsidRDefault="00B94238" w:rsidP="00226B37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14409B57" w14:textId="77777777" w:rsidR="00B94238" w:rsidRPr="006875C2" w:rsidRDefault="00B94238" w:rsidP="00226B37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0D941800" w14:textId="77777777" w:rsidR="00B94238" w:rsidRPr="006875C2" w:rsidRDefault="00B94238" w:rsidP="00226B37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</w:tr>
      <w:tr w:rsidR="00FB654E" w:rsidRPr="0051354C" w14:paraId="3DBFB285" w14:textId="77777777" w:rsidTr="00AD568E"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EFF" w:themeFill="accent3" w:themeFillTint="66"/>
          </w:tcPr>
          <w:p w14:paraId="4257CF7C" w14:textId="7A71DBFB" w:rsidR="00FB654E" w:rsidRPr="006875C2" w:rsidRDefault="00226B37" w:rsidP="00226B37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배경제작 공부 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-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서브스탠스</w:t>
            </w:r>
            <w:proofErr w:type="spellEnd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페인터에</w:t>
            </w:r>
            <w:proofErr w:type="spellEnd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임포트하여</w:t>
            </w:r>
            <w:proofErr w:type="spellEnd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제작</w:t>
            </w:r>
          </w:p>
        </w:tc>
      </w:tr>
      <w:tr w:rsidR="00226B37" w:rsidRPr="0051354C" w14:paraId="2207A636" w14:textId="77777777" w:rsidTr="00390A5E"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7F" w:themeFill="accent5" w:themeFillTint="66"/>
          </w:tcPr>
          <w:p w14:paraId="78564E52" w14:textId="79ED6F35" w:rsidR="00226B37" w:rsidRPr="006875C2" w:rsidRDefault="00226B37" w:rsidP="00226B37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  <w:proofErr w:type="spellStart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언리얼</w:t>
            </w:r>
            <w:proofErr w:type="spellEnd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이펙트 </w:t>
            </w:r>
            <w:r w:rsidRPr="00226B37"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-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포스트 프로세싱 및 나이아가라 모듈을 사용한 에코시스템 제작</w:t>
            </w:r>
          </w:p>
        </w:tc>
      </w:tr>
      <w:tr w:rsidR="00B94238" w:rsidRPr="0051354C" w14:paraId="0FA6F820" w14:textId="77777777" w:rsidTr="001F5528">
        <w:trPr>
          <w:trHeight w:val="77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1A803A5D" w14:textId="612C55C6" w:rsidR="00B94238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 w:hint="eastAsia"/>
                <w:b/>
                <w:bCs/>
                <w:color w:val="000000" w:themeColor="text1"/>
              </w:rPr>
              <w:t>2</w:t>
            </w:r>
            <w:r>
              <w:rPr>
                <w:rFonts w:ascii="맑은 고딕" w:hAnsi="맑은 고딕"/>
                <w:b/>
                <w:bCs/>
                <w:color w:val="000000" w:themeColor="text1"/>
              </w:rPr>
              <w:t>5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444BC5F8" w14:textId="7B25ED85" w:rsidR="00B94238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26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29F6A02C" w14:textId="184045B9" w:rsidR="00B94238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27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756B9318" w14:textId="277B3C3A" w:rsidR="00B94238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28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3AF6FB20" w14:textId="2B0E78C6" w:rsidR="00B94238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29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300CDAC2" w14:textId="0003EA5A" w:rsidR="00B94238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  <w:lang w:val="ko-KR" w:bidi="ko-KR"/>
              </w:rPr>
              <w:t>30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 w:themeFill="accent6" w:themeFillTint="33"/>
          </w:tcPr>
          <w:p w14:paraId="78312009" w14:textId="192B1E2E" w:rsidR="00B94238" w:rsidRPr="006875C2" w:rsidRDefault="00B94238" w:rsidP="001F5528">
            <w:pPr>
              <w:pStyle w:val="10"/>
              <w:spacing w:line="240" w:lineRule="auto"/>
              <w:rPr>
                <w:rFonts w:ascii="맑은 고딕" w:hAnsi="맑은 고딕"/>
                <w:b/>
                <w:bCs/>
                <w:color w:val="000000" w:themeColor="text1"/>
              </w:rPr>
            </w:pPr>
            <w:r>
              <w:rPr>
                <w:rFonts w:ascii="맑은 고딕" w:hAnsi="맑은 고딕"/>
                <w:b/>
                <w:bCs/>
                <w:color w:val="000000" w:themeColor="text1"/>
              </w:rPr>
              <w:t>31</w:t>
            </w:r>
          </w:p>
        </w:tc>
      </w:tr>
      <w:tr w:rsidR="00B94238" w:rsidRPr="0051354C" w14:paraId="1F244616" w14:textId="77777777" w:rsidTr="001F5528"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1389AB09" w14:textId="77777777" w:rsidR="00B94238" w:rsidRPr="006875C2" w:rsidRDefault="00B94238" w:rsidP="00226B37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23732FB8" w14:textId="77777777" w:rsidR="00B94238" w:rsidRPr="006875C2" w:rsidRDefault="00B94238" w:rsidP="00226B37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14FA6935" w14:textId="77777777" w:rsidR="00B94238" w:rsidRPr="006875C2" w:rsidRDefault="00B94238" w:rsidP="00226B37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65A2D50B" w14:textId="77777777" w:rsidR="00B94238" w:rsidRPr="006875C2" w:rsidRDefault="00B94238" w:rsidP="00226B37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32D3E914" w14:textId="77777777" w:rsidR="00B94238" w:rsidRPr="006875C2" w:rsidRDefault="00B94238" w:rsidP="00226B37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06A17531" w14:textId="77777777" w:rsidR="00B94238" w:rsidRPr="006875C2" w:rsidRDefault="00B94238" w:rsidP="00226B37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B1DC" w:themeFill="text2" w:themeFillTint="40"/>
          </w:tcPr>
          <w:p w14:paraId="7B1992DE" w14:textId="77777777" w:rsidR="00B94238" w:rsidRPr="006875C2" w:rsidRDefault="00B94238" w:rsidP="00226B37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</w:p>
        </w:tc>
      </w:tr>
      <w:tr w:rsidR="00FB654E" w:rsidRPr="0051354C" w14:paraId="69DC9F06" w14:textId="77777777" w:rsidTr="00093BD1"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EFF" w:themeFill="accent3" w:themeFillTint="66"/>
          </w:tcPr>
          <w:p w14:paraId="1B3F6399" w14:textId="45086A43" w:rsidR="00FB654E" w:rsidRPr="006875C2" w:rsidRDefault="00226B37" w:rsidP="00226B37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  <w:r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배경제작 공부 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-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언리얼에</w:t>
            </w:r>
            <w:proofErr w:type="spellEnd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임포트하여</w:t>
            </w:r>
            <w:proofErr w:type="spellEnd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레벨링과 </w:t>
            </w:r>
            <w:proofErr w:type="spellStart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라이팅</w:t>
            </w:r>
            <w:proofErr w:type="spellEnd"/>
          </w:p>
        </w:tc>
      </w:tr>
      <w:tr w:rsidR="00226B37" w:rsidRPr="0051354C" w14:paraId="2A09890F" w14:textId="77777777" w:rsidTr="00990D9D">
        <w:tc>
          <w:tcPr>
            <w:tcW w:w="153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7F" w:themeFill="accent5" w:themeFillTint="66"/>
          </w:tcPr>
          <w:p w14:paraId="4F27197C" w14:textId="52074D42" w:rsidR="00226B37" w:rsidRPr="006875C2" w:rsidRDefault="00226B37" w:rsidP="00226B37">
            <w:pPr>
              <w:pStyle w:val="10"/>
              <w:spacing w:line="276" w:lineRule="auto"/>
              <w:jc w:val="center"/>
              <w:rPr>
                <w:rFonts w:ascii="맑은 고딕" w:hAnsi="맑은 고딕"/>
                <w:color w:val="000000" w:themeColor="text1"/>
                <w:sz w:val="24"/>
                <w:szCs w:val="24"/>
                <w:lang w:val="ko-KR" w:bidi="ko-KR"/>
              </w:rPr>
            </w:pPr>
            <w:proofErr w:type="spellStart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언리얼</w:t>
            </w:r>
            <w:proofErr w:type="spellEnd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이펙트 </w:t>
            </w:r>
            <w:r w:rsidRPr="00226B37"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-</w:t>
            </w:r>
            <w:r>
              <w:rPr>
                <w:rFonts w:ascii="맑은 고딕" w:hAnsi="맑은 고딕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시네마틱</w:t>
            </w:r>
            <w:proofErr w:type="spellEnd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</w:t>
            </w:r>
            <w:proofErr w:type="spellStart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>VFX의</w:t>
            </w:r>
            <w:proofErr w:type="spellEnd"/>
            <w:r w:rsidRPr="00226B37">
              <w:rPr>
                <w:rFonts w:ascii="맑은 고딕" w:hAnsi="맑은 고딕" w:hint="eastAsia"/>
                <w:b/>
                <w:bCs/>
                <w:color w:val="000000" w:themeColor="text1"/>
                <w:sz w:val="24"/>
                <w:szCs w:val="24"/>
                <w:lang w:val="ko-KR" w:bidi="ko-KR"/>
              </w:rPr>
              <w:t xml:space="preserve"> 제작</w:t>
            </w:r>
          </w:p>
        </w:tc>
      </w:tr>
    </w:tbl>
    <w:p w14:paraId="4ADBC436" w14:textId="77777777" w:rsidR="00B94238" w:rsidRPr="0051354C" w:rsidRDefault="00B94238" w:rsidP="00B94238">
      <w:pPr>
        <w:rPr>
          <w:rFonts w:ascii="맑은 고딕" w:hAnsi="맑은 고딕" w:hint="eastAsia"/>
        </w:rPr>
      </w:pPr>
    </w:p>
    <w:p w14:paraId="7A732CD2" w14:textId="77777777" w:rsidR="00B94238" w:rsidRPr="0051354C" w:rsidRDefault="00B94238">
      <w:pPr>
        <w:rPr>
          <w:rFonts w:ascii="맑은 고딕" w:hAnsi="맑은 고딕" w:hint="eastAsia"/>
        </w:rPr>
      </w:pPr>
    </w:p>
    <w:sectPr w:rsidR="00B94238" w:rsidRPr="0051354C" w:rsidSect="00B80F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576" w:right="720" w:bottom="576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77C77" w14:textId="77777777" w:rsidR="00691F27" w:rsidRDefault="00691F27">
      <w:pPr>
        <w:spacing w:before="0" w:after="0"/>
      </w:pPr>
      <w:r>
        <w:separator/>
      </w:r>
    </w:p>
  </w:endnote>
  <w:endnote w:type="continuationSeparator" w:id="0">
    <w:p w14:paraId="235E12C5" w14:textId="77777777" w:rsidR="00691F27" w:rsidRDefault="00691F2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86869" w14:textId="77777777" w:rsidR="00B80FEF" w:rsidRDefault="00B80FEF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7428" w14:textId="77777777" w:rsidR="00B80FEF" w:rsidRDefault="00B80FEF">
    <w:pPr>
      <w:pStyle w:val="af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53B85" w14:textId="77777777" w:rsidR="00B80FEF" w:rsidRDefault="00B80FEF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46300" w14:textId="77777777" w:rsidR="00691F27" w:rsidRDefault="00691F27">
      <w:pPr>
        <w:spacing w:before="0" w:after="0"/>
      </w:pPr>
      <w:r>
        <w:separator/>
      </w:r>
    </w:p>
  </w:footnote>
  <w:footnote w:type="continuationSeparator" w:id="0">
    <w:p w14:paraId="14C8B6CE" w14:textId="77777777" w:rsidR="00691F27" w:rsidRDefault="00691F2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337B3" w14:textId="77777777" w:rsidR="00B80FEF" w:rsidRDefault="00B80FEF">
    <w:pPr>
      <w:pStyle w:val="af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E3E18" w14:textId="77777777" w:rsidR="00B80FEF" w:rsidRDefault="00B80FEF">
    <w:pPr>
      <w:pStyle w:val="afc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B8553" w14:textId="77777777" w:rsidR="00B80FEF" w:rsidRDefault="00B80FEF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1479C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6635B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5CABE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0C62C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03AD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FA9FC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EC9BC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E8C3B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4E3CD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7295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8898832">
    <w:abstractNumId w:val="9"/>
  </w:num>
  <w:num w:numId="2" w16cid:durableId="1317152864">
    <w:abstractNumId w:val="7"/>
  </w:num>
  <w:num w:numId="3" w16cid:durableId="539560979">
    <w:abstractNumId w:val="6"/>
  </w:num>
  <w:num w:numId="4" w16cid:durableId="1137993363">
    <w:abstractNumId w:val="5"/>
  </w:num>
  <w:num w:numId="5" w16cid:durableId="1289046967">
    <w:abstractNumId w:val="4"/>
  </w:num>
  <w:num w:numId="6" w16cid:durableId="1594048286">
    <w:abstractNumId w:val="8"/>
  </w:num>
  <w:num w:numId="7" w16cid:durableId="2007707882">
    <w:abstractNumId w:val="3"/>
  </w:num>
  <w:num w:numId="8" w16cid:durableId="1221020873">
    <w:abstractNumId w:val="2"/>
  </w:num>
  <w:num w:numId="9" w16cid:durableId="167913455">
    <w:abstractNumId w:val="1"/>
  </w:num>
  <w:num w:numId="10" w16cid:durableId="1257716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2023-09-30"/>
    <w:docVar w:name="MonthStart" w:val="2023-09-01"/>
    <w:docVar w:name="ShowDynamicGuides" w:val="1"/>
    <w:docVar w:name="ShowMarginGuides" w:val="0"/>
    <w:docVar w:name="ShowOutlines" w:val="0"/>
    <w:docVar w:name="ShowStaticGuides" w:val="0"/>
  </w:docVars>
  <w:rsids>
    <w:rsidRoot w:val="00F3447B"/>
    <w:rsid w:val="00056814"/>
    <w:rsid w:val="0006779F"/>
    <w:rsid w:val="000A20FE"/>
    <w:rsid w:val="0011772B"/>
    <w:rsid w:val="001A3A8D"/>
    <w:rsid w:val="001C5DC3"/>
    <w:rsid w:val="00226B37"/>
    <w:rsid w:val="00233B3A"/>
    <w:rsid w:val="0027720C"/>
    <w:rsid w:val="002F6E35"/>
    <w:rsid w:val="003D7DDA"/>
    <w:rsid w:val="00406C2A"/>
    <w:rsid w:val="00454FED"/>
    <w:rsid w:val="004A222A"/>
    <w:rsid w:val="004C5B17"/>
    <w:rsid w:val="0051354C"/>
    <w:rsid w:val="005562FE"/>
    <w:rsid w:val="00557989"/>
    <w:rsid w:val="0057093E"/>
    <w:rsid w:val="005A6942"/>
    <w:rsid w:val="005C392C"/>
    <w:rsid w:val="00612CF2"/>
    <w:rsid w:val="00654910"/>
    <w:rsid w:val="006875C2"/>
    <w:rsid w:val="00691F27"/>
    <w:rsid w:val="00716D2B"/>
    <w:rsid w:val="0075390E"/>
    <w:rsid w:val="007564A4"/>
    <w:rsid w:val="007777B1"/>
    <w:rsid w:val="007A49F2"/>
    <w:rsid w:val="007B301D"/>
    <w:rsid w:val="00874C9A"/>
    <w:rsid w:val="009035F5"/>
    <w:rsid w:val="00944085"/>
    <w:rsid w:val="00946A27"/>
    <w:rsid w:val="009A0FFF"/>
    <w:rsid w:val="00A4654E"/>
    <w:rsid w:val="00A73BBF"/>
    <w:rsid w:val="00AB29FA"/>
    <w:rsid w:val="00B70858"/>
    <w:rsid w:val="00B805C3"/>
    <w:rsid w:val="00B80FEF"/>
    <w:rsid w:val="00B8151A"/>
    <w:rsid w:val="00B94238"/>
    <w:rsid w:val="00C00034"/>
    <w:rsid w:val="00C11D39"/>
    <w:rsid w:val="00C71D73"/>
    <w:rsid w:val="00C7735D"/>
    <w:rsid w:val="00CB1C1C"/>
    <w:rsid w:val="00D17693"/>
    <w:rsid w:val="00DE6C1E"/>
    <w:rsid w:val="00DF051F"/>
    <w:rsid w:val="00DF32DE"/>
    <w:rsid w:val="00DF4EF9"/>
    <w:rsid w:val="00E02644"/>
    <w:rsid w:val="00E21DC6"/>
    <w:rsid w:val="00E54E11"/>
    <w:rsid w:val="00EA1691"/>
    <w:rsid w:val="00EB320B"/>
    <w:rsid w:val="00F3447B"/>
    <w:rsid w:val="00FA21CA"/>
    <w:rsid w:val="00FB654E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9E1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5390E"/>
    <w:pPr>
      <w:spacing w:line="192" w:lineRule="auto"/>
    </w:pPr>
    <w:rPr>
      <w:rFonts w:eastAsia="맑은 고딕"/>
      <w:sz w:val="16"/>
    </w:rPr>
  </w:style>
  <w:style w:type="paragraph" w:styleId="1">
    <w:name w:val="heading 1"/>
    <w:basedOn w:val="a1"/>
    <w:next w:val="a1"/>
    <w:link w:val="1Char"/>
    <w:uiPriority w:val="9"/>
    <w:qFormat/>
    <w:rsid w:val="00716D2B"/>
    <w:pPr>
      <w:keepNext/>
      <w:keepLines/>
      <w:spacing w:before="480"/>
      <w:outlineLvl w:val="0"/>
    </w:pPr>
    <w:rPr>
      <w:rFonts w:asciiTheme="majorHAnsi" w:hAnsiTheme="majorHAnsi" w:cstheme="majorBidi"/>
      <w:b/>
      <w:bCs/>
      <w:color w:val="6D8C00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716D2B"/>
    <w:pPr>
      <w:keepNext/>
      <w:keepLines/>
      <w:spacing w:before="200"/>
      <w:outlineLvl w:val="1"/>
    </w:pPr>
    <w:rPr>
      <w:rFonts w:asciiTheme="majorHAnsi" w:hAnsiTheme="majorHAnsi" w:cstheme="majorBidi"/>
      <w:b/>
      <w:bCs/>
      <w:color w:val="92BC00" w:themeColor="accent1"/>
      <w:sz w:val="26"/>
      <w:szCs w:val="26"/>
    </w:rPr>
  </w:style>
  <w:style w:type="paragraph" w:styleId="31">
    <w:name w:val="heading 3"/>
    <w:basedOn w:val="a1"/>
    <w:next w:val="a1"/>
    <w:link w:val="3Char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41">
    <w:name w:val="heading 4"/>
    <w:basedOn w:val="a1"/>
    <w:next w:val="a1"/>
    <w:link w:val="4Char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51">
    <w:name w:val="heading 5"/>
    <w:basedOn w:val="a1"/>
    <w:next w:val="a1"/>
    <w:link w:val="5Char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6">
    <w:name w:val="heading 6"/>
    <w:basedOn w:val="a1"/>
    <w:next w:val="a1"/>
    <w:link w:val="6Char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7">
    <w:name w:val="heading 7"/>
    <w:basedOn w:val="a1"/>
    <w:next w:val="a1"/>
    <w:link w:val="7Char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1"/>
    <w:next w:val="a1"/>
    <w:link w:val="9Char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월"/>
    <w:basedOn w:val="a1"/>
    <w:uiPriority w:val="1"/>
    <w:qFormat/>
    <w:rsid w:val="00716D2B"/>
    <w:pPr>
      <w:spacing w:before="0" w:after="0"/>
    </w:pPr>
    <w:rPr>
      <w:rFonts w:asciiTheme="majorHAnsi" w:hAnsiTheme="majorHAnsi"/>
      <w:color w:val="FFFFFF" w:themeColor="background1"/>
      <w:sz w:val="80"/>
      <w:szCs w:val="120"/>
    </w:rPr>
  </w:style>
  <w:style w:type="paragraph" w:customStyle="1" w:styleId="a6">
    <w:name w:val="연도"/>
    <w:basedOn w:val="a1"/>
    <w:uiPriority w:val="2"/>
    <w:qFormat/>
    <w:rsid w:val="00716D2B"/>
    <w:pPr>
      <w:spacing w:before="0" w:after="120"/>
      <w:jc w:val="right"/>
    </w:pPr>
    <w:rPr>
      <w:rFonts w:asciiTheme="majorHAnsi" w:hAnsiTheme="majorHAnsi"/>
      <w:color w:val="FFFFFF" w:themeColor="background1"/>
      <w:sz w:val="50"/>
      <w:szCs w:val="64"/>
    </w:rPr>
  </w:style>
  <w:style w:type="paragraph" w:styleId="a7">
    <w:name w:val="Subtitle"/>
    <w:basedOn w:val="a1"/>
    <w:link w:val="Char"/>
    <w:uiPriority w:val="4"/>
    <w:qFormat/>
    <w:rsid w:val="00716D2B"/>
    <w:pPr>
      <w:spacing w:before="0" w:after="0"/>
    </w:pPr>
    <w:rPr>
      <w:b/>
      <w:color w:val="FFFFFF" w:themeColor="background1"/>
      <w:sz w:val="24"/>
      <w:szCs w:val="24"/>
    </w:rPr>
  </w:style>
  <w:style w:type="character" w:customStyle="1" w:styleId="Char">
    <w:name w:val="부제 Char"/>
    <w:basedOn w:val="a2"/>
    <w:link w:val="a7"/>
    <w:uiPriority w:val="4"/>
    <w:rsid w:val="00716D2B"/>
    <w:rPr>
      <w:rFonts w:eastAsia="맑은 고딕"/>
      <w:b/>
      <w:color w:val="FFFFFF" w:themeColor="background1"/>
      <w:sz w:val="24"/>
      <w:szCs w:val="24"/>
    </w:rPr>
  </w:style>
  <w:style w:type="paragraph" w:styleId="a8">
    <w:name w:val="Title"/>
    <w:basedOn w:val="a1"/>
    <w:link w:val="Char0"/>
    <w:uiPriority w:val="3"/>
    <w:qFormat/>
    <w:rsid w:val="00716D2B"/>
    <w:pPr>
      <w:spacing w:before="0" w:after="0"/>
    </w:pPr>
    <w:rPr>
      <w:rFonts w:asciiTheme="majorHAnsi" w:hAnsiTheme="majorHAnsi"/>
      <w:color w:val="FFFFFF" w:themeColor="background1"/>
      <w:sz w:val="30"/>
      <w:szCs w:val="40"/>
    </w:rPr>
  </w:style>
  <w:style w:type="character" w:customStyle="1" w:styleId="Char0">
    <w:name w:val="제목 Char"/>
    <w:basedOn w:val="a2"/>
    <w:link w:val="a8"/>
    <w:uiPriority w:val="3"/>
    <w:rsid w:val="00716D2B"/>
    <w:rPr>
      <w:rFonts w:asciiTheme="majorHAnsi" w:eastAsia="맑은 고딕" w:hAnsiTheme="majorHAnsi"/>
      <w:color w:val="FFFFFF" w:themeColor="background1"/>
      <w:sz w:val="30"/>
      <w:szCs w:val="40"/>
    </w:rPr>
  </w:style>
  <w:style w:type="paragraph" w:customStyle="1" w:styleId="a9">
    <w:name w:val="요일"/>
    <w:basedOn w:val="a1"/>
    <w:uiPriority w:val="5"/>
    <w:qFormat/>
    <w:rsid w:val="00716D2B"/>
    <w:pPr>
      <w:spacing w:before="0" w:after="0"/>
      <w:jc w:val="center"/>
    </w:pPr>
    <w:rPr>
      <w:color w:val="595959" w:themeColor="text1" w:themeTint="A6"/>
      <w:sz w:val="22"/>
      <w:szCs w:val="24"/>
    </w:rPr>
  </w:style>
  <w:style w:type="table" w:customStyle="1" w:styleId="aa">
    <w:name w:val="표 일정"/>
    <w:basedOn w:val="a3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10">
    <w:name w:val="날짜1"/>
    <w:basedOn w:val="a1"/>
    <w:uiPriority w:val="6"/>
    <w:qFormat/>
    <w:rsid w:val="00716D2B"/>
    <w:pPr>
      <w:spacing w:before="0" w:after="0"/>
      <w:jc w:val="right"/>
    </w:pPr>
    <w:rPr>
      <w:color w:val="595959" w:themeColor="text1" w:themeTint="A6"/>
      <w:sz w:val="20"/>
    </w:rPr>
  </w:style>
  <w:style w:type="paragraph" w:styleId="ab">
    <w:name w:val="Body Text"/>
    <w:basedOn w:val="a1"/>
    <w:link w:val="Char1"/>
    <w:semiHidden/>
    <w:unhideWhenUsed/>
    <w:pPr>
      <w:spacing w:after="120"/>
    </w:pPr>
  </w:style>
  <w:style w:type="character" w:customStyle="1" w:styleId="Char1">
    <w:name w:val="본문 Char"/>
    <w:basedOn w:val="a2"/>
    <w:link w:val="ab"/>
    <w:semiHidden/>
    <w:rPr>
      <w:sz w:val="20"/>
    </w:rPr>
  </w:style>
  <w:style w:type="paragraph" w:styleId="ac">
    <w:name w:val="Balloon Text"/>
    <w:basedOn w:val="a1"/>
    <w:link w:val="Char2"/>
    <w:semiHidden/>
    <w:unhideWhenUsed/>
    <w:rPr>
      <w:rFonts w:ascii="Tahoma" w:hAnsi="Tahoma" w:cs="Tahoma"/>
      <w:szCs w:val="16"/>
    </w:rPr>
  </w:style>
  <w:style w:type="character" w:customStyle="1" w:styleId="Char2">
    <w:name w:val="풍선 도움말 텍스트 Char"/>
    <w:basedOn w:val="a2"/>
    <w:link w:val="ac"/>
    <w:semiHidden/>
    <w:rPr>
      <w:rFonts w:ascii="Tahoma" w:hAnsi="Tahoma" w:cs="Tahoma"/>
      <w:sz w:val="16"/>
      <w:szCs w:val="16"/>
    </w:rPr>
  </w:style>
  <w:style w:type="paragraph" w:styleId="ad">
    <w:name w:val="Bibliography"/>
    <w:basedOn w:val="a1"/>
    <w:next w:val="a1"/>
    <w:semiHidden/>
    <w:unhideWhenUsed/>
  </w:style>
  <w:style w:type="paragraph" w:styleId="ae">
    <w:name w:val="Block Text"/>
    <w:basedOn w:val="a1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22">
    <w:name w:val="Body Text 2"/>
    <w:basedOn w:val="a1"/>
    <w:link w:val="2Char0"/>
    <w:semiHidden/>
    <w:unhideWhenUsed/>
    <w:pPr>
      <w:spacing w:after="120"/>
      <w:ind w:left="360"/>
    </w:pPr>
  </w:style>
  <w:style w:type="paragraph" w:styleId="32">
    <w:name w:val="Body Text 3"/>
    <w:basedOn w:val="a1"/>
    <w:link w:val="3Char0"/>
    <w:semiHidden/>
    <w:unhideWhenUsed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semiHidden/>
    <w:rPr>
      <w:sz w:val="16"/>
      <w:szCs w:val="16"/>
    </w:rPr>
  </w:style>
  <w:style w:type="paragraph" w:styleId="af">
    <w:name w:val="Body Text First Indent"/>
    <w:basedOn w:val="ab"/>
    <w:link w:val="Char3"/>
    <w:semiHidden/>
    <w:unhideWhenUsed/>
    <w:pPr>
      <w:spacing w:after="0"/>
      <w:ind w:firstLine="360"/>
    </w:pPr>
  </w:style>
  <w:style w:type="character" w:customStyle="1" w:styleId="Char3">
    <w:name w:val="본문 첫 줄 들여쓰기 Char"/>
    <w:basedOn w:val="Char1"/>
    <w:link w:val="af"/>
    <w:semiHidden/>
    <w:rPr>
      <w:sz w:val="20"/>
    </w:rPr>
  </w:style>
  <w:style w:type="character" w:customStyle="1" w:styleId="2Char0">
    <w:name w:val="본문 2 Char"/>
    <w:basedOn w:val="a2"/>
    <w:link w:val="22"/>
    <w:semiHidden/>
    <w:rPr>
      <w:sz w:val="20"/>
    </w:rPr>
  </w:style>
  <w:style w:type="paragraph" w:styleId="23">
    <w:name w:val="Body Text First Indent 2"/>
    <w:basedOn w:val="22"/>
    <w:link w:val="2Char1"/>
    <w:semiHidden/>
    <w:unhideWhenUsed/>
    <w:pPr>
      <w:spacing w:after="0"/>
      <w:ind w:firstLine="360"/>
    </w:pPr>
  </w:style>
  <w:style w:type="character" w:customStyle="1" w:styleId="2Char1">
    <w:name w:val="본문 첫 줄 들여쓰기 2 Char"/>
    <w:basedOn w:val="2Char0"/>
    <w:link w:val="23"/>
    <w:semiHidden/>
    <w:rPr>
      <w:sz w:val="20"/>
    </w:rPr>
  </w:style>
  <w:style w:type="paragraph" w:styleId="24">
    <w:name w:val="Body Text Indent 2"/>
    <w:basedOn w:val="a1"/>
    <w:link w:val="2Char2"/>
    <w:semiHidden/>
    <w:unhideWhenUsed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semiHidden/>
    <w:rPr>
      <w:sz w:val="20"/>
    </w:rPr>
  </w:style>
  <w:style w:type="paragraph" w:styleId="33">
    <w:name w:val="Body Text Indent 3"/>
    <w:basedOn w:val="a1"/>
    <w:link w:val="3Char1"/>
    <w:semiHidden/>
    <w:unhideWhenUsed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semiHidden/>
    <w:rPr>
      <w:sz w:val="16"/>
      <w:szCs w:val="16"/>
    </w:rPr>
  </w:style>
  <w:style w:type="paragraph" w:styleId="af0">
    <w:name w:val="caption"/>
    <w:basedOn w:val="a1"/>
    <w:next w:val="a1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af1">
    <w:name w:val="Closing"/>
    <w:basedOn w:val="a1"/>
    <w:link w:val="Char4"/>
    <w:semiHidden/>
    <w:unhideWhenUsed/>
    <w:pPr>
      <w:ind w:left="4320"/>
    </w:pPr>
  </w:style>
  <w:style w:type="character" w:customStyle="1" w:styleId="Char4">
    <w:name w:val="맺음말 Char"/>
    <w:basedOn w:val="a2"/>
    <w:link w:val="af1"/>
    <w:semiHidden/>
    <w:rPr>
      <w:sz w:val="20"/>
    </w:rPr>
  </w:style>
  <w:style w:type="paragraph" w:styleId="af2">
    <w:name w:val="annotation text"/>
    <w:basedOn w:val="a1"/>
    <w:link w:val="Char5"/>
    <w:semiHidden/>
    <w:unhideWhenUsed/>
    <w:rPr>
      <w:szCs w:val="20"/>
    </w:rPr>
  </w:style>
  <w:style w:type="character" w:customStyle="1" w:styleId="Char5">
    <w:name w:val="메모 텍스트 Char"/>
    <w:basedOn w:val="a2"/>
    <w:link w:val="af2"/>
    <w:semiHidden/>
    <w:rPr>
      <w:sz w:val="20"/>
      <w:szCs w:val="20"/>
    </w:rPr>
  </w:style>
  <w:style w:type="paragraph" w:styleId="af3">
    <w:name w:val="annotation subject"/>
    <w:basedOn w:val="af2"/>
    <w:next w:val="af2"/>
    <w:link w:val="Char6"/>
    <w:semiHidden/>
    <w:unhideWhenUsed/>
    <w:rPr>
      <w:b/>
      <w:bCs/>
    </w:rPr>
  </w:style>
  <w:style w:type="character" w:customStyle="1" w:styleId="Char6">
    <w:name w:val="메모 주제 Char"/>
    <w:basedOn w:val="Char5"/>
    <w:link w:val="af3"/>
    <w:semiHidden/>
    <w:rPr>
      <w:b/>
      <w:bCs/>
      <w:sz w:val="20"/>
      <w:szCs w:val="20"/>
    </w:rPr>
  </w:style>
  <w:style w:type="paragraph" w:styleId="af4">
    <w:name w:val="Date"/>
    <w:basedOn w:val="a1"/>
    <w:next w:val="a1"/>
    <w:link w:val="Char7"/>
    <w:semiHidden/>
    <w:unhideWhenUsed/>
  </w:style>
  <w:style w:type="character" w:customStyle="1" w:styleId="Char7">
    <w:name w:val="날짜 Char"/>
    <w:basedOn w:val="a2"/>
    <w:link w:val="af4"/>
    <w:semiHidden/>
    <w:rPr>
      <w:sz w:val="20"/>
    </w:rPr>
  </w:style>
  <w:style w:type="paragraph" w:styleId="af5">
    <w:name w:val="Document Map"/>
    <w:basedOn w:val="a1"/>
    <w:link w:val="Char8"/>
    <w:semiHidden/>
    <w:unhideWhenUsed/>
    <w:rPr>
      <w:rFonts w:ascii="Tahoma" w:hAnsi="Tahoma" w:cs="Tahoma"/>
      <w:szCs w:val="16"/>
    </w:rPr>
  </w:style>
  <w:style w:type="character" w:customStyle="1" w:styleId="Char8">
    <w:name w:val="문서 구조 Char"/>
    <w:basedOn w:val="a2"/>
    <w:link w:val="af5"/>
    <w:semiHidden/>
    <w:rPr>
      <w:rFonts w:ascii="Tahoma" w:hAnsi="Tahoma" w:cs="Tahoma"/>
      <w:sz w:val="16"/>
      <w:szCs w:val="16"/>
    </w:rPr>
  </w:style>
  <w:style w:type="paragraph" w:styleId="af6">
    <w:name w:val="E-mail Signature"/>
    <w:basedOn w:val="a1"/>
    <w:link w:val="Char9"/>
    <w:semiHidden/>
    <w:unhideWhenUsed/>
  </w:style>
  <w:style w:type="character" w:customStyle="1" w:styleId="Char9">
    <w:name w:val="전자 메일 서명 Char"/>
    <w:basedOn w:val="a2"/>
    <w:link w:val="af6"/>
    <w:semiHidden/>
    <w:rPr>
      <w:sz w:val="20"/>
    </w:rPr>
  </w:style>
  <w:style w:type="paragraph" w:styleId="af7">
    <w:name w:val="endnote text"/>
    <w:basedOn w:val="a1"/>
    <w:link w:val="Chara"/>
    <w:semiHidden/>
    <w:unhideWhenUsed/>
    <w:rPr>
      <w:szCs w:val="20"/>
    </w:rPr>
  </w:style>
  <w:style w:type="character" w:customStyle="1" w:styleId="Chara">
    <w:name w:val="미주 텍스트 Char"/>
    <w:basedOn w:val="a2"/>
    <w:link w:val="af7"/>
    <w:semiHidden/>
    <w:rPr>
      <w:sz w:val="20"/>
      <w:szCs w:val="20"/>
    </w:rPr>
  </w:style>
  <w:style w:type="paragraph" w:styleId="af8">
    <w:name w:val="envelope address"/>
    <w:basedOn w:val="a1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9">
    <w:name w:val="envelope return"/>
    <w:basedOn w:val="a1"/>
    <w:semiHidden/>
    <w:unhideWhenUsed/>
    <w:rPr>
      <w:rFonts w:asciiTheme="majorHAnsi" w:eastAsiaTheme="majorEastAsia" w:hAnsiTheme="majorHAnsi" w:cstheme="majorBidi"/>
      <w:szCs w:val="20"/>
    </w:rPr>
  </w:style>
  <w:style w:type="paragraph" w:styleId="afa">
    <w:name w:val="footer"/>
    <w:basedOn w:val="a1"/>
    <w:link w:val="Charb"/>
    <w:uiPriority w:val="99"/>
    <w:unhideWhenUsed/>
    <w:pPr>
      <w:spacing w:before="0" w:after="0"/>
    </w:pPr>
  </w:style>
  <w:style w:type="paragraph" w:styleId="afb">
    <w:name w:val="footnote text"/>
    <w:basedOn w:val="a1"/>
    <w:link w:val="Charc"/>
    <w:semiHidden/>
    <w:unhideWhenUsed/>
    <w:rPr>
      <w:szCs w:val="20"/>
    </w:rPr>
  </w:style>
  <w:style w:type="character" w:customStyle="1" w:styleId="Charc">
    <w:name w:val="각주 텍스트 Char"/>
    <w:basedOn w:val="a2"/>
    <w:link w:val="afb"/>
    <w:semiHidden/>
    <w:rPr>
      <w:sz w:val="20"/>
      <w:szCs w:val="20"/>
    </w:rPr>
  </w:style>
  <w:style w:type="character" w:customStyle="1" w:styleId="Charb">
    <w:name w:val="바닥글 Char"/>
    <w:basedOn w:val="a2"/>
    <w:link w:val="afa"/>
    <w:uiPriority w:val="99"/>
  </w:style>
  <w:style w:type="paragraph" w:styleId="afc">
    <w:name w:val="header"/>
    <w:basedOn w:val="a1"/>
    <w:link w:val="Chard"/>
    <w:uiPriority w:val="99"/>
    <w:unhideWhenUsed/>
    <w:pPr>
      <w:spacing w:before="0" w:after="0"/>
    </w:pPr>
  </w:style>
  <w:style w:type="character" w:customStyle="1" w:styleId="1Char">
    <w:name w:val="제목 1 Char"/>
    <w:basedOn w:val="a2"/>
    <w:link w:val="1"/>
    <w:uiPriority w:val="9"/>
    <w:rsid w:val="00716D2B"/>
    <w:rPr>
      <w:rFonts w:asciiTheme="majorHAnsi" w:eastAsia="맑은 고딕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semiHidden/>
    <w:rsid w:val="00716D2B"/>
    <w:rPr>
      <w:rFonts w:asciiTheme="majorHAnsi" w:eastAsia="맑은 고딕" w:hAnsiTheme="majorHAnsi" w:cstheme="majorBidi"/>
      <w:b/>
      <w:bCs/>
      <w:color w:val="92BC00" w:themeColor="accent1"/>
      <w:sz w:val="26"/>
      <w:szCs w:val="26"/>
    </w:rPr>
  </w:style>
  <w:style w:type="character" w:customStyle="1" w:styleId="3Char">
    <w:name w:val="제목 3 Char"/>
    <w:basedOn w:val="a2"/>
    <w:link w:val="31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4Char">
    <w:name w:val="제목 4 Char"/>
    <w:basedOn w:val="a2"/>
    <w:link w:val="41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5Char">
    <w:name w:val="제목 5 Char"/>
    <w:basedOn w:val="a2"/>
    <w:link w:val="51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6Char">
    <w:name w:val="제목 6 Char"/>
    <w:basedOn w:val="a2"/>
    <w:link w:val="6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7Char">
    <w:name w:val="제목 7 Char"/>
    <w:basedOn w:val="a2"/>
    <w:link w:val="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Char">
    <w:name w:val="제목 8 Char"/>
    <w:basedOn w:val="a2"/>
    <w:link w:val="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2"/>
    <w:link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Char"/>
    <w:semiHidden/>
    <w:unhideWhenUsed/>
    <w:rPr>
      <w:i/>
      <w:iCs/>
    </w:rPr>
  </w:style>
  <w:style w:type="character" w:customStyle="1" w:styleId="HTMLChar">
    <w:name w:val="HTML 주소 Char"/>
    <w:basedOn w:val="a2"/>
    <w:link w:val="HTML"/>
    <w:semiHidden/>
    <w:rPr>
      <w:i/>
      <w:iCs/>
      <w:sz w:val="20"/>
    </w:rPr>
  </w:style>
  <w:style w:type="paragraph" w:styleId="HTML0">
    <w:name w:val="HTML Preformatted"/>
    <w:basedOn w:val="a1"/>
    <w:link w:val="HTMLChar0"/>
    <w:semiHidden/>
    <w:unhideWhenUsed/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0"/>
    <w:semiHidden/>
    <w:rPr>
      <w:rFonts w:ascii="Consolas" w:hAnsi="Consolas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pPr>
      <w:ind w:left="200" w:hanging="200"/>
    </w:pPr>
  </w:style>
  <w:style w:type="paragraph" w:styleId="25">
    <w:name w:val="index 2"/>
    <w:basedOn w:val="a1"/>
    <w:next w:val="a1"/>
    <w:autoRedefine/>
    <w:semiHidden/>
    <w:unhideWhenUsed/>
    <w:pPr>
      <w:ind w:left="400" w:hanging="200"/>
    </w:pPr>
  </w:style>
  <w:style w:type="paragraph" w:styleId="34">
    <w:name w:val="index 3"/>
    <w:basedOn w:val="a1"/>
    <w:next w:val="a1"/>
    <w:autoRedefine/>
    <w:semiHidden/>
    <w:unhideWhenUsed/>
    <w:pPr>
      <w:ind w:left="600" w:hanging="200"/>
    </w:pPr>
  </w:style>
  <w:style w:type="paragraph" w:styleId="42">
    <w:name w:val="index 4"/>
    <w:basedOn w:val="a1"/>
    <w:next w:val="a1"/>
    <w:autoRedefine/>
    <w:semiHidden/>
    <w:unhideWhenUsed/>
    <w:pPr>
      <w:ind w:left="800" w:hanging="200"/>
    </w:pPr>
  </w:style>
  <w:style w:type="paragraph" w:styleId="52">
    <w:name w:val="index 5"/>
    <w:basedOn w:val="a1"/>
    <w:next w:val="a1"/>
    <w:autoRedefine/>
    <w:semiHidden/>
    <w:unhideWhenUsed/>
    <w:pPr>
      <w:ind w:left="1000" w:hanging="200"/>
    </w:pPr>
  </w:style>
  <w:style w:type="paragraph" w:styleId="60">
    <w:name w:val="index 6"/>
    <w:basedOn w:val="a1"/>
    <w:next w:val="a1"/>
    <w:autoRedefine/>
    <w:semiHidden/>
    <w:unhideWhenUsed/>
    <w:pPr>
      <w:ind w:left="1200" w:hanging="200"/>
    </w:pPr>
  </w:style>
  <w:style w:type="paragraph" w:styleId="70">
    <w:name w:val="index 7"/>
    <w:basedOn w:val="a1"/>
    <w:next w:val="a1"/>
    <w:autoRedefine/>
    <w:semiHidden/>
    <w:unhideWhenUsed/>
    <w:pPr>
      <w:ind w:left="1400" w:hanging="200"/>
    </w:pPr>
  </w:style>
  <w:style w:type="paragraph" w:styleId="80">
    <w:name w:val="index 8"/>
    <w:basedOn w:val="a1"/>
    <w:next w:val="a1"/>
    <w:autoRedefine/>
    <w:semiHidden/>
    <w:unhideWhenUsed/>
    <w:pPr>
      <w:ind w:left="1600" w:hanging="200"/>
    </w:pPr>
  </w:style>
  <w:style w:type="paragraph" w:styleId="90">
    <w:name w:val="index 9"/>
    <w:basedOn w:val="a1"/>
    <w:next w:val="a1"/>
    <w:autoRedefine/>
    <w:semiHidden/>
    <w:unhideWhenUsed/>
    <w:pPr>
      <w:ind w:left="1800" w:hanging="200"/>
    </w:pPr>
  </w:style>
  <w:style w:type="paragraph" w:styleId="afd">
    <w:name w:val="index heading"/>
    <w:basedOn w:val="a1"/>
    <w:next w:val="1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e">
    <w:name w:val="List"/>
    <w:basedOn w:val="a1"/>
    <w:semiHidden/>
    <w:unhideWhenUsed/>
    <w:pPr>
      <w:ind w:left="360" w:hanging="360"/>
      <w:contextualSpacing/>
    </w:pPr>
  </w:style>
  <w:style w:type="paragraph" w:styleId="26">
    <w:name w:val="List 2"/>
    <w:basedOn w:val="a1"/>
    <w:semiHidden/>
    <w:unhideWhenUsed/>
    <w:pPr>
      <w:ind w:left="720" w:hanging="360"/>
      <w:contextualSpacing/>
    </w:pPr>
  </w:style>
  <w:style w:type="paragraph" w:styleId="35">
    <w:name w:val="List 3"/>
    <w:basedOn w:val="a1"/>
    <w:semiHidden/>
    <w:unhideWhenUsed/>
    <w:pPr>
      <w:ind w:left="1080" w:hanging="360"/>
      <w:contextualSpacing/>
    </w:pPr>
  </w:style>
  <w:style w:type="paragraph" w:styleId="43">
    <w:name w:val="List 4"/>
    <w:basedOn w:val="a1"/>
    <w:semiHidden/>
    <w:unhideWhenUsed/>
    <w:pPr>
      <w:ind w:left="1440" w:hanging="360"/>
      <w:contextualSpacing/>
    </w:pPr>
  </w:style>
  <w:style w:type="paragraph" w:styleId="53">
    <w:name w:val="List 5"/>
    <w:basedOn w:val="a1"/>
    <w:semiHidden/>
    <w:unhideWhenUsed/>
    <w:pPr>
      <w:ind w:left="1800" w:hanging="360"/>
      <w:contextualSpacing/>
    </w:pPr>
  </w:style>
  <w:style w:type="paragraph" w:styleId="a0">
    <w:name w:val="List Bullet"/>
    <w:basedOn w:val="a1"/>
    <w:semiHidden/>
    <w:unhideWhenUsed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pPr>
      <w:numPr>
        <w:numId w:val="5"/>
      </w:numPr>
      <w:contextualSpacing/>
    </w:pPr>
  </w:style>
  <w:style w:type="paragraph" w:styleId="aff">
    <w:name w:val="List Continue"/>
    <w:basedOn w:val="a1"/>
    <w:semiHidden/>
    <w:unhideWhenUsed/>
    <w:pPr>
      <w:spacing w:after="120"/>
      <w:ind w:left="360"/>
      <w:contextualSpacing/>
    </w:pPr>
  </w:style>
  <w:style w:type="paragraph" w:styleId="27">
    <w:name w:val="List Continue 2"/>
    <w:basedOn w:val="a1"/>
    <w:semiHidden/>
    <w:unhideWhenUsed/>
    <w:pPr>
      <w:spacing w:after="120"/>
      <w:ind w:left="720"/>
      <w:contextualSpacing/>
    </w:pPr>
  </w:style>
  <w:style w:type="paragraph" w:styleId="36">
    <w:name w:val="List Continue 3"/>
    <w:basedOn w:val="a1"/>
    <w:semiHidden/>
    <w:unhideWhenUsed/>
    <w:pPr>
      <w:spacing w:after="120"/>
      <w:ind w:left="1080"/>
      <w:contextualSpacing/>
    </w:pPr>
  </w:style>
  <w:style w:type="paragraph" w:styleId="44">
    <w:name w:val="List Continue 4"/>
    <w:basedOn w:val="a1"/>
    <w:semiHidden/>
    <w:unhideWhenUsed/>
    <w:pPr>
      <w:spacing w:after="120"/>
      <w:ind w:left="1440"/>
      <w:contextualSpacing/>
    </w:pPr>
  </w:style>
  <w:style w:type="paragraph" w:styleId="54">
    <w:name w:val="List Continue 5"/>
    <w:basedOn w:val="a1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pPr>
      <w:numPr>
        <w:numId w:val="10"/>
      </w:numPr>
      <w:contextualSpacing/>
    </w:pPr>
  </w:style>
  <w:style w:type="paragraph" w:styleId="aff0">
    <w:name w:val="macro"/>
    <w:link w:val="Chare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Chare">
    <w:name w:val="매크로 텍스트 Char"/>
    <w:basedOn w:val="a2"/>
    <w:link w:val="aff0"/>
    <w:semiHidden/>
    <w:rPr>
      <w:rFonts w:ascii="Consolas" w:hAnsi="Consolas"/>
      <w:sz w:val="20"/>
      <w:szCs w:val="20"/>
    </w:rPr>
  </w:style>
  <w:style w:type="paragraph" w:styleId="aff1">
    <w:name w:val="Message Header"/>
    <w:basedOn w:val="a1"/>
    <w:link w:val="Charf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">
    <w:name w:val="메시지 머리글 Char"/>
    <w:basedOn w:val="a2"/>
    <w:link w:val="aff1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2">
    <w:name w:val="Normal (Web)"/>
    <w:basedOn w:val="a1"/>
    <w:semiHidden/>
    <w:unhideWhenUsed/>
    <w:rPr>
      <w:rFonts w:ascii="Times New Roman" w:hAnsi="Times New Roman" w:cs="Times New Roman"/>
      <w:sz w:val="24"/>
      <w:szCs w:val="24"/>
    </w:rPr>
  </w:style>
  <w:style w:type="paragraph" w:styleId="aff3">
    <w:name w:val="Normal Indent"/>
    <w:basedOn w:val="a1"/>
    <w:semiHidden/>
    <w:unhideWhenUsed/>
    <w:pPr>
      <w:ind w:left="720"/>
    </w:pPr>
  </w:style>
  <w:style w:type="paragraph" w:styleId="aff4">
    <w:name w:val="Note Heading"/>
    <w:basedOn w:val="a1"/>
    <w:next w:val="a1"/>
    <w:link w:val="Charf0"/>
    <w:semiHidden/>
    <w:unhideWhenUsed/>
  </w:style>
  <w:style w:type="character" w:customStyle="1" w:styleId="Charf0">
    <w:name w:val="각주/미주 머리글 Char"/>
    <w:basedOn w:val="a2"/>
    <w:link w:val="aff4"/>
    <w:semiHidden/>
    <w:rPr>
      <w:sz w:val="20"/>
    </w:rPr>
  </w:style>
  <w:style w:type="paragraph" w:styleId="aff5">
    <w:name w:val="Plain Text"/>
    <w:basedOn w:val="a1"/>
    <w:link w:val="Charf1"/>
    <w:semiHidden/>
    <w:unhideWhenUsed/>
    <w:rPr>
      <w:rFonts w:ascii="Consolas" w:hAnsi="Consolas"/>
      <w:sz w:val="21"/>
      <w:szCs w:val="21"/>
    </w:rPr>
  </w:style>
  <w:style w:type="character" w:customStyle="1" w:styleId="Charf1">
    <w:name w:val="글자만 Char"/>
    <w:basedOn w:val="a2"/>
    <w:link w:val="aff5"/>
    <w:semiHidden/>
    <w:rPr>
      <w:rFonts w:ascii="Consolas" w:hAnsi="Consolas"/>
      <w:sz w:val="21"/>
      <w:szCs w:val="21"/>
    </w:rPr>
  </w:style>
  <w:style w:type="paragraph" w:styleId="aff6">
    <w:name w:val="Salutation"/>
    <w:basedOn w:val="a1"/>
    <w:next w:val="a1"/>
    <w:link w:val="Charf2"/>
    <w:semiHidden/>
    <w:unhideWhenUsed/>
  </w:style>
  <w:style w:type="character" w:customStyle="1" w:styleId="Charf2">
    <w:name w:val="인사말 Char"/>
    <w:basedOn w:val="a2"/>
    <w:link w:val="aff6"/>
    <w:semiHidden/>
    <w:rPr>
      <w:sz w:val="20"/>
    </w:rPr>
  </w:style>
  <w:style w:type="paragraph" w:styleId="aff7">
    <w:name w:val="Signature"/>
    <w:basedOn w:val="a1"/>
    <w:link w:val="Charf3"/>
    <w:semiHidden/>
    <w:unhideWhenUsed/>
    <w:pPr>
      <w:ind w:left="4320"/>
    </w:pPr>
  </w:style>
  <w:style w:type="character" w:customStyle="1" w:styleId="Charf3">
    <w:name w:val="서명 Char"/>
    <w:basedOn w:val="a2"/>
    <w:link w:val="aff7"/>
    <w:semiHidden/>
    <w:rPr>
      <w:sz w:val="20"/>
    </w:rPr>
  </w:style>
  <w:style w:type="paragraph" w:styleId="aff8">
    <w:name w:val="table of authorities"/>
    <w:basedOn w:val="a1"/>
    <w:next w:val="a1"/>
    <w:semiHidden/>
    <w:unhideWhenUsed/>
    <w:pPr>
      <w:ind w:left="200" w:hanging="200"/>
    </w:pPr>
  </w:style>
  <w:style w:type="paragraph" w:styleId="aff9">
    <w:name w:val="table of figures"/>
    <w:basedOn w:val="a1"/>
    <w:next w:val="a1"/>
    <w:semiHidden/>
    <w:unhideWhenUsed/>
  </w:style>
  <w:style w:type="paragraph" w:styleId="affa">
    <w:name w:val="toa heading"/>
    <w:basedOn w:val="a1"/>
    <w:next w:val="a1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pPr>
      <w:spacing w:after="100"/>
    </w:pPr>
  </w:style>
  <w:style w:type="paragraph" w:styleId="28">
    <w:name w:val="toc 2"/>
    <w:basedOn w:val="a1"/>
    <w:next w:val="a1"/>
    <w:autoRedefine/>
    <w:semiHidden/>
    <w:unhideWhenUsed/>
    <w:pPr>
      <w:spacing w:after="100"/>
      <w:ind w:left="200"/>
    </w:pPr>
  </w:style>
  <w:style w:type="paragraph" w:styleId="37">
    <w:name w:val="toc 3"/>
    <w:basedOn w:val="a1"/>
    <w:next w:val="a1"/>
    <w:autoRedefine/>
    <w:semiHidden/>
    <w:unhideWhenUsed/>
    <w:pPr>
      <w:spacing w:after="100"/>
      <w:ind w:left="400"/>
    </w:pPr>
  </w:style>
  <w:style w:type="paragraph" w:styleId="45">
    <w:name w:val="toc 4"/>
    <w:basedOn w:val="a1"/>
    <w:next w:val="a1"/>
    <w:autoRedefine/>
    <w:semiHidden/>
    <w:unhideWhenUsed/>
    <w:pPr>
      <w:spacing w:after="100"/>
      <w:ind w:left="600"/>
    </w:pPr>
  </w:style>
  <w:style w:type="paragraph" w:styleId="55">
    <w:name w:val="toc 5"/>
    <w:basedOn w:val="a1"/>
    <w:next w:val="a1"/>
    <w:autoRedefine/>
    <w:semiHidden/>
    <w:unhideWhenUsed/>
    <w:pPr>
      <w:spacing w:after="100"/>
      <w:ind w:left="800"/>
    </w:pPr>
  </w:style>
  <w:style w:type="paragraph" w:styleId="61">
    <w:name w:val="toc 6"/>
    <w:basedOn w:val="a1"/>
    <w:next w:val="a1"/>
    <w:autoRedefine/>
    <w:semiHidden/>
    <w:unhideWhenUsed/>
    <w:pPr>
      <w:spacing w:after="100"/>
      <w:ind w:left="1000"/>
    </w:pPr>
  </w:style>
  <w:style w:type="paragraph" w:styleId="71">
    <w:name w:val="toc 7"/>
    <w:basedOn w:val="a1"/>
    <w:next w:val="a1"/>
    <w:autoRedefine/>
    <w:semiHidden/>
    <w:unhideWhenUsed/>
    <w:pPr>
      <w:spacing w:after="100"/>
      <w:ind w:left="1200"/>
    </w:pPr>
  </w:style>
  <w:style w:type="paragraph" w:styleId="81">
    <w:name w:val="toc 8"/>
    <w:basedOn w:val="a1"/>
    <w:next w:val="a1"/>
    <w:autoRedefine/>
    <w:semiHidden/>
    <w:unhideWhenUsed/>
    <w:pPr>
      <w:spacing w:after="100"/>
      <w:ind w:left="1400"/>
    </w:pPr>
  </w:style>
  <w:style w:type="paragraph" w:styleId="91">
    <w:name w:val="toc 9"/>
    <w:basedOn w:val="a1"/>
    <w:next w:val="a1"/>
    <w:autoRedefine/>
    <w:semiHidden/>
    <w:unhideWhenUsed/>
    <w:pPr>
      <w:spacing w:after="100"/>
      <w:ind w:left="1600"/>
    </w:pPr>
  </w:style>
  <w:style w:type="paragraph" w:styleId="TOC">
    <w:name w:val="TOC Heading"/>
    <w:basedOn w:val="1"/>
    <w:next w:val="a1"/>
    <w:semiHidden/>
    <w:unhideWhenUsed/>
    <w:qFormat/>
    <w:pPr>
      <w:outlineLvl w:val="9"/>
    </w:pPr>
  </w:style>
  <w:style w:type="character" w:customStyle="1" w:styleId="Chard">
    <w:name w:val="머리글 Char"/>
    <w:basedOn w:val="a2"/>
    <w:link w:val="afc"/>
    <w:uiPriority w:val="99"/>
  </w:style>
  <w:style w:type="table" w:styleId="1-2">
    <w:name w:val="Grid Table 1 Light Accent 2"/>
    <w:basedOn w:val="a3"/>
    <w:uiPriority w:val="46"/>
    <w:rsid w:val="00AB29F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95E00" w:themeFill="accent1" w:themeFillShade="80"/>
      </w:tcPr>
    </w:tblStylePr>
    <w:tblStylePr w:type="lastRow">
      <w:rPr>
        <w:b/>
        <w:bCs/>
      </w:rPr>
      <w:tblPr/>
      <w:tcPr>
        <w:tcBorders>
          <w:top w:val="double" w:sz="2" w:space="0" w:color="E7BB7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fb">
    <w:name w:val="Table Grid"/>
    <w:basedOn w:val="a3"/>
    <w:uiPriority w:val="59"/>
    <w:rsid w:val="00AB29F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c">
    <w:name w:val="Placeholder Text"/>
    <w:basedOn w:val="a2"/>
    <w:uiPriority w:val="9"/>
    <w:semiHidden/>
    <w:rsid w:val="005A69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fuc\AppData\Local\Microsoft\Office\16.0\DTS\ko-KR%7bEEF17EFE-D055-42D4-A4A6-745AD134CF7C%7d\%7b65B91BC6-CDC9-449C-9FD6-F3BC05574F05%7dtf16382936_win32.dotm" TargetMode="External"/></Relationships>
</file>

<file path=word/theme/theme1.xml><?xml version="1.0" encoding="utf-8"?>
<a:theme xmlns:a="http://schemas.openxmlformats.org/drawingml/2006/main" name="Office Theme">
  <a:themeElements>
    <a:clrScheme name="Banner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Banner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14.xml><?xml version="1.0" encoding="utf-8"?>
<customUI xmlns="http://schemas.microsoft.com/office/2009/07/customui" onLoad="Ribbon_Load">
  <ribbon>
    <tabs>
      <tab id="customTab" label="달력" insertBeforeMso="TabHome">
        <group id="Calendar" label="달력">
          <button id="NewDates" visible="true" size="large" label="새 날짜 선택" keytip="D" screentip="이 일정에서 사용할 월과 연도를 선택하세요." onAction="CustomizeCalendar" imageMso="CalendarMonthDetailsSplitButton"/>
        </group>
        <group id="Themes" label="테마">
          <gallery idMso="ThemesGallery" visible="true" size="large"/>
          <gallery idMso="ThemeColorsGallery" visible="true" size="large"/>
          <gallery idMso="ThemeFontsGallery" visible="true" size="large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4B2FF4-FE2B-405F-9CF5-E8EC5F4AA0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5FA3AE8-F597-4830-81B6-AF33C6B7B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9327EA-CF3C-42DE-B88F-000425AA64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{65B91BC6-CDC9-449C-9FD6-F3BC05574F05}tf16382936_win32.dotm</Template>
  <TotalTime>0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2023-09-11T12:29:00Z</dcterms:created>
  <dcterms:modified xsi:type="dcterms:W3CDTF">2023-09-11T17:26:00Z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